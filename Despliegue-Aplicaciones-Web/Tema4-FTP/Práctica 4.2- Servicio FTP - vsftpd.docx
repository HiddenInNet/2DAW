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BE80D" w14:textId="77777777" w:rsidR="00530AA1" w:rsidRDefault="00530AA1" w:rsidP="00530AA1">
      <w:pPr>
        <w:pStyle w:val="Standard"/>
      </w:pPr>
    </w:p>
    <w:p w14:paraId="1B4221E7" w14:textId="77777777" w:rsidR="00530AA1" w:rsidRDefault="00530AA1" w:rsidP="00530AA1">
      <w:pPr>
        <w:pStyle w:val="Standard"/>
      </w:pPr>
    </w:p>
    <w:tbl>
      <w:tblPr>
        <w:tblW w:w="9356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13"/>
        <w:gridCol w:w="1843"/>
      </w:tblGrid>
      <w:tr w:rsidR="00530AA1" w14:paraId="6D62C7F0" w14:textId="77777777" w:rsidTr="009C6305">
        <w:trPr>
          <w:trHeight w:val="888"/>
        </w:trPr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1B52F7" w14:textId="77777777" w:rsidR="00530AA1" w:rsidRPr="005E531B" w:rsidRDefault="00530AA1" w:rsidP="009C6305">
            <w:pPr>
              <w:pStyle w:val="TableContents"/>
              <w:shd w:val="clear" w:color="auto" w:fill="365F91"/>
              <w:tabs>
                <w:tab w:val="left" w:pos="2008"/>
                <w:tab w:val="center" w:pos="3701"/>
              </w:tabs>
              <w:spacing w:after="113"/>
              <w:jc w:val="center"/>
              <w:rPr>
                <w:rFonts w:ascii="Cambria" w:hAnsi="Cambria"/>
                <w:b/>
                <w:bCs/>
                <w:i/>
                <w:iCs/>
                <w:color w:val="FFFFFF"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i/>
                <w:iCs/>
                <w:color w:val="FFFFFF"/>
                <w:sz w:val="32"/>
                <w:szCs w:val="32"/>
                <w:shd w:val="clear" w:color="auto" w:fill="365F91"/>
              </w:rPr>
              <w:t>Despliegue de Aplicaciones Web</w:t>
            </w:r>
          </w:p>
          <w:p w14:paraId="5A4AA279" w14:textId="77777777" w:rsidR="00530AA1" w:rsidRDefault="00530AA1" w:rsidP="009C6305">
            <w:pPr>
              <w:pStyle w:val="TableContents"/>
              <w:ind w:left="-55"/>
              <w:jc w:val="center"/>
              <w:rPr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color w:val="365F91" w:themeColor="accent1" w:themeShade="BF"/>
                <w:sz w:val="32"/>
                <w:szCs w:val="32"/>
              </w:rPr>
              <w:t>UD 04</w:t>
            </w:r>
            <w:r w:rsidRPr="00DF09B6">
              <w:rPr>
                <w:rFonts w:ascii="Cambria" w:hAnsi="Cambria"/>
                <w:b/>
                <w:bCs/>
                <w:color w:val="365F91" w:themeColor="accent1" w:themeShade="BF"/>
                <w:sz w:val="32"/>
                <w:szCs w:val="32"/>
              </w:rPr>
              <w:t xml:space="preserve">. Servidor </w:t>
            </w:r>
            <w:r>
              <w:rPr>
                <w:rFonts w:ascii="Cambria" w:hAnsi="Cambria"/>
                <w:b/>
                <w:bCs/>
                <w:color w:val="365F91" w:themeColor="accent1" w:themeShade="BF"/>
                <w:sz w:val="32"/>
                <w:szCs w:val="32"/>
              </w:rPr>
              <w:t>FTP</w:t>
            </w:r>
          </w:p>
        </w:tc>
        <w:tc>
          <w:tcPr>
            <w:tcW w:w="1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47E680" w14:textId="77777777" w:rsidR="00530AA1" w:rsidRDefault="00530AA1" w:rsidP="009C6305">
            <w:pPr>
              <w:pStyle w:val="TableContents"/>
              <w:ind w:right="483"/>
              <w:jc w:val="center"/>
            </w:pPr>
            <w:r w:rsidRPr="00B86DB7">
              <w:rPr>
                <w:noProof/>
              </w:rPr>
              <w:drawing>
                <wp:inline distT="0" distB="0" distL="0" distR="0" wp14:anchorId="68ABA152" wp14:editId="1B58AF8B">
                  <wp:extent cx="1009650" cy="10382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0AA1" w14:paraId="71E3D34A" w14:textId="77777777" w:rsidTr="009C6305">
        <w:trPr>
          <w:trHeight w:val="1008"/>
        </w:trPr>
        <w:tc>
          <w:tcPr>
            <w:tcW w:w="7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9D43BE" w14:textId="77777777" w:rsidR="00530AA1" w:rsidRPr="003602D7" w:rsidRDefault="00530AA1" w:rsidP="009C6305">
            <w:pPr>
              <w:pStyle w:val="TableContents"/>
              <w:jc w:val="center"/>
              <w:rPr>
                <w:b/>
                <w:color w:val="808080" w:themeColor="background1" w:themeShade="80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36"/>
                <w:szCs w:val="36"/>
              </w:rPr>
              <w:t xml:space="preserve">Práctica 4.2 - </w:t>
            </w:r>
            <w:r>
              <w:rPr>
                <w:rFonts w:asciiTheme="minorHAnsi" w:hAnsiTheme="minorHAnsi" w:cs="Calibri"/>
                <w:b/>
                <w:color w:val="808080" w:themeColor="background1" w:themeShade="80"/>
                <w:sz w:val="36"/>
                <w:szCs w:val="36"/>
              </w:rPr>
              <w:t xml:space="preserve">Configuración de un servidor </w:t>
            </w:r>
            <w:r>
              <w:rPr>
                <w:rFonts w:asciiTheme="minorHAnsi" w:hAnsiTheme="minorHAnsi" w:cs="LiberationSerif-Bold"/>
                <w:b/>
                <w:bCs/>
                <w:color w:val="808080" w:themeColor="background1" w:themeShade="80"/>
                <w:sz w:val="36"/>
                <w:szCs w:val="36"/>
              </w:rPr>
              <w:t>FTP</w:t>
            </w:r>
            <w:r w:rsidRPr="00D635BE">
              <w:rPr>
                <w:rFonts w:asciiTheme="minorHAnsi" w:hAnsiTheme="minorHAnsi" w:cs="LiberationSerif-Bold"/>
                <w:b/>
                <w:bCs/>
                <w:color w:val="808080" w:themeColor="background1" w:themeShade="80"/>
                <w:sz w:val="36"/>
                <w:szCs w:val="36"/>
              </w:rPr>
              <w:t xml:space="preserve"> con </w:t>
            </w:r>
            <w:proofErr w:type="spellStart"/>
            <w:r w:rsidRPr="00365C12">
              <w:rPr>
                <w:rFonts w:ascii="Courier New" w:hAnsi="Courier New" w:cs="Courier New"/>
                <w:b/>
                <w:bCs/>
                <w:color w:val="808080" w:themeColor="background1" w:themeShade="80"/>
                <w:sz w:val="36"/>
                <w:szCs w:val="36"/>
              </w:rPr>
              <w:t>vsftpd</w:t>
            </w:r>
            <w:proofErr w:type="spellEnd"/>
          </w:p>
        </w:tc>
        <w:tc>
          <w:tcPr>
            <w:tcW w:w="1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3C85C0" w14:textId="77777777" w:rsidR="00530AA1" w:rsidRDefault="00530AA1" w:rsidP="009C6305"/>
        </w:tc>
      </w:tr>
    </w:tbl>
    <w:p w14:paraId="4C2DC098" w14:textId="77777777" w:rsidR="00BC1529" w:rsidRDefault="00BC1529">
      <w:pPr>
        <w:pStyle w:val="Standard"/>
      </w:pPr>
    </w:p>
    <w:p w14:paraId="12426F72" w14:textId="77777777" w:rsidR="007D4E07" w:rsidRDefault="007D4E07" w:rsidP="007D4E07">
      <w:pPr>
        <w:pStyle w:val="Ttulo1"/>
      </w:pPr>
      <w:r>
        <w:t>Objetivos</w:t>
      </w:r>
    </w:p>
    <w:p w14:paraId="19BA354B" w14:textId="77777777" w:rsidR="006D21CB" w:rsidRPr="004152FA" w:rsidRDefault="006D21CB" w:rsidP="006D21CB">
      <w:pPr>
        <w:pStyle w:val="Sinespaciado"/>
        <w:numPr>
          <w:ilvl w:val="0"/>
          <w:numId w:val="12"/>
        </w:numPr>
        <w:rPr>
          <w:szCs w:val="22"/>
        </w:rPr>
      </w:pPr>
      <w:r w:rsidRPr="004152FA">
        <w:rPr>
          <w:szCs w:val="22"/>
        </w:rPr>
        <w:t xml:space="preserve">Manejar </w:t>
      </w:r>
      <w:r w:rsidR="00D635BE">
        <w:rPr>
          <w:szCs w:val="22"/>
        </w:rPr>
        <w:t>el servicio FTP</w:t>
      </w:r>
      <w:r w:rsidRPr="004152FA">
        <w:rPr>
          <w:szCs w:val="22"/>
        </w:rPr>
        <w:t>.</w:t>
      </w:r>
    </w:p>
    <w:p w14:paraId="179B3FA9" w14:textId="77777777" w:rsidR="006D21CB" w:rsidRPr="004152FA" w:rsidRDefault="006D21CB" w:rsidP="006D21CB">
      <w:pPr>
        <w:pStyle w:val="Sinespaciado"/>
        <w:numPr>
          <w:ilvl w:val="0"/>
          <w:numId w:val="12"/>
        </w:numPr>
        <w:rPr>
          <w:szCs w:val="22"/>
        </w:rPr>
      </w:pPr>
      <w:r w:rsidRPr="004152FA">
        <w:rPr>
          <w:szCs w:val="22"/>
        </w:rPr>
        <w:t xml:space="preserve">Instalar </w:t>
      </w:r>
      <w:proofErr w:type="spellStart"/>
      <w:r w:rsidR="00D635BE" w:rsidRPr="00D635BE">
        <w:rPr>
          <w:rFonts w:ascii="Courier New" w:hAnsi="Courier New" w:cs="Courier New"/>
          <w:szCs w:val="22"/>
        </w:rPr>
        <w:t>vsftpd</w:t>
      </w:r>
      <w:proofErr w:type="spellEnd"/>
    </w:p>
    <w:p w14:paraId="39E5FFD3" w14:textId="77777777" w:rsidR="007D4E07" w:rsidRPr="007D4E07" w:rsidRDefault="007D4E07" w:rsidP="006D21CB">
      <w:pPr>
        <w:pStyle w:val="Ttulo1"/>
        <w:rPr>
          <w:rFonts w:ascii="Arial" w:hAnsi="Arial"/>
        </w:rPr>
      </w:pPr>
      <w:r>
        <w:t>Información básica/Preparación</w:t>
      </w:r>
    </w:p>
    <w:p w14:paraId="47941BCA" w14:textId="77777777" w:rsidR="007D4E07" w:rsidRDefault="007D4E07" w:rsidP="006D21CB">
      <w:pPr>
        <w:pStyle w:val="Sinespaciado"/>
      </w:pPr>
      <w:r w:rsidRPr="001A0D09">
        <w:t xml:space="preserve">Este laboratorio se </w:t>
      </w:r>
      <w:r>
        <w:t>llevará a cabo</w:t>
      </w:r>
      <w:r w:rsidR="005C4919">
        <w:t xml:space="preserve"> indi</w:t>
      </w:r>
      <w:r w:rsidR="0021458F">
        <w:t>vidualmente con la ayuda de uno</w:t>
      </w:r>
      <w:r w:rsidR="005C4919">
        <w:t xml:space="preserve"> de tus compañeros en las partes que se te indique.</w:t>
      </w:r>
      <w:r w:rsidRPr="001A0D09">
        <w:t xml:space="preserve"> </w:t>
      </w:r>
    </w:p>
    <w:p w14:paraId="17FB01EE" w14:textId="77777777" w:rsidR="007D4E07" w:rsidRPr="001A0D09" w:rsidRDefault="007D4E07" w:rsidP="006D21CB">
      <w:pPr>
        <w:pStyle w:val="Sinespaciado"/>
      </w:pPr>
      <w:r w:rsidRPr="001A0D09">
        <w:t>Se necesitan los siguientes recursos:</w:t>
      </w:r>
    </w:p>
    <w:p w14:paraId="1385D05F" w14:textId="77777777" w:rsidR="007D4E07" w:rsidRPr="006D21CB" w:rsidRDefault="007D4E07" w:rsidP="007D4E07">
      <w:pPr>
        <w:pStyle w:val="Bullet1"/>
        <w:rPr>
          <w:rFonts w:ascii="Calibri" w:hAnsi="Calibri"/>
          <w:sz w:val="22"/>
          <w:szCs w:val="22"/>
          <w:lang w:val="es-ES"/>
        </w:rPr>
      </w:pPr>
      <w:r w:rsidRPr="006D21CB">
        <w:rPr>
          <w:rFonts w:ascii="Calibri" w:hAnsi="Calibri"/>
          <w:sz w:val="22"/>
          <w:szCs w:val="22"/>
          <w:lang w:val="es-ES"/>
        </w:rPr>
        <w:t>Una computadora con Linux Ubuntu</w:t>
      </w:r>
    </w:p>
    <w:p w14:paraId="0F9775E0" w14:textId="77777777" w:rsidR="007D4E07" w:rsidRDefault="0021458F" w:rsidP="007D4E07">
      <w:pPr>
        <w:pStyle w:val="Bullet1"/>
        <w:rPr>
          <w:rFonts w:ascii="Calibri" w:hAnsi="Calibri"/>
          <w:sz w:val="22"/>
          <w:szCs w:val="22"/>
          <w:lang w:val="es-ES"/>
        </w:rPr>
      </w:pPr>
      <w:r w:rsidRPr="006D21CB">
        <w:rPr>
          <w:rFonts w:ascii="Calibri" w:hAnsi="Calibri"/>
          <w:sz w:val="22"/>
          <w:szCs w:val="22"/>
          <w:lang w:val="es-ES"/>
        </w:rPr>
        <w:t xml:space="preserve">Al menos una computadora con </w:t>
      </w:r>
      <w:r w:rsidR="007D4E07" w:rsidRPr="006D21CB">
        <w:rPr>
          <w:rFonts w:ascii="Calibri" w:hAnsi="Calibri"/>
          <w:sz w:val="22"/>
          <w:szCs w:val="22"/>
          <w:lang w:val="es-ES"/>
        </w:rPr>
        <w:t>Windows</w:t>
      </w:r>
    </w:p>
    <w:p w14:paraId="4091D00B" w14:textId="77777777" w:rsidR="00182DFF" w:rsidRPr="006D21CB" w:rsidRDefault="00182DFF" w:rsidP="007D4E07">
      <w:pPr>
        <w:pStyle w:val="Bullet1"/>
        <w:rPr>
          <w:rFonts w:ascii="Calibri" w:hAnsi="Calibri"/>
          <w:sz w:val="22"/>
          <w:szCs w:val="22"/>
          <w:lang w:val="es-ES"/>
        </w:rPr>
      </w:pPr>
      <w:r>
        <w:rPr>
          <w:rFonts w:ascii="Calibri" w:hAnsi="Calibri"/>
          <w:sz w:val="22"/>
          <w:szCs w:val="22"/>
          <w:lang w:val="es-ES"/>
        </w:rPr>
        <w:t xml:space="preserve">Tener instalado el servicio FTP con </w:t>
      </w:r>
      <w:proofErr w:type="spellStart"/>
      <w:r w:rsidRPr="00182DFF">
        <w:rPr>
          <w:rFonts w:ascii="Courier New" w:hAnsi="Courier New" w:cs="Courier New"/>
          <w:sz w:val="22"/>
          <w:szCs w:val="22"/>
          <w:lang w:val="es-ES"/>
        </w:rPr>
        <w:t>vsftpd</w:t>
      </w:r>
      <w:proofErr w:type="spellEnd"/>
    </w:p>
    <w:p w14:paraId="34E6FC48" w14:textId="77777777" w:rsidR="006D21CB" w:rsidRDefault="006D21CB" w:rsidP="006D21CB">
      <w:pPr>
        <w:pStyle w:val="Ttulo1"/>
        <w:rPr>
          <w:rFonts w:eastAsia="Times New Roman"/>
        </w:rPr>
      </w:pPr>
      <w:r>
        <w:rPr>
          <w:rFonts w:eastAsia="Times New Roman"/>
        </w:rPr>
        <w:t>Desarrollo</w:t>
      </w:r>
    </w:p>
    <w:p w14:paraId="1C69182C" w14:textId="77777777" w:rsidR="00D635BE" w:rsidRPr="00D635BE" w:rsidRDefault="00D635BE" w:rsidP="00D635BE">
      <w:pPr>
        <w:pStyle w:val="Sinespaciado"/>
      </w:pPr>
      <w:r w:rsidRPr="00D635BE">
        <w:rPr>
          <w:rFonts w:eastAsia="LiberationSerif" w:cstheme="minorHAnsi"/>
          <w:szCs w:val="22"/>
        </w:rPr>
        <w:t xml:space="preserve">Documenta la </w:t>
      </w:r>
      <w:r w:rsidR="00EB5642" w:rsidRPr="00D635BE">
        <w:rPr>
          <w:rFonts w:eastAsia="LiberationSerif" w:cstheme="minorHAnsi"/>
          <w:szCs w:val="22"/>
        </w:rPr>
        <w:t>instalación</w:t>
      </w:r>
      <w:r w:rsidRPr="00D635BE">
        <w:rPr>
          <w:rFonts w:eastAsia="LiberationSerif" w:cstheme="minorHAnsi"/>
          <w:szCs w:val="22"/>
        </w:rPr>
        <w:t xml:space="preserve"> y la </w:t>
      </w:r>
      <w:r w:rsidR="00EB5642" w:rsidRPr="00D635BE">
        <w:rPr>
          <w:rFonts w:eastAsia="LiberationSerif" w:cstheme="minorHAnsi"/>
          <w:szCs w:val="22"/>
        </w:rPr>
        <w:t>configuración</w:t>
      </w:r>
      <w:r w:rsidRPr="00D635BE">
        <w:rPr>
          <w:rFonts w:eastAsia="LiberationSerif" w:cstheme="minorHAnsi"/>
          <w:szCs w:val="22"/>
        </w:rPr>
        <w:t xml:space="preserve"> en un documento del tipo </w:t>
      </w:r>
      <w:proofErr w:type="spellStart"/>
      <w:r w:rsidRPr="00D635BE">
        <w:rPr>
          <w:rFonts w:eastAsia="LiberationSerif" w:cstheme="minorHAnsi"/>
          <w:szCs w:val="22"/>
        </w:rPr>
        <w:t>How-To</w:t>
      </w:r>
      <w:proofErr w:type="spellEnd"/>
      <w:r w:rsidRPr="00D635BE">
        <w:rPr>
          <w:rFonts w:eastAsia="LiberationSerif" w:cstheme="minorHAnsi"/>
          <w:szCs w:val="22"/>
        </w:rPr>
        <w:t>.</w:t>
      </w:r>
    </w:p>
    <w:p w14:paraId="06D10470" w14:textId="77777777" w:rsidR="00D635BE" w:rsidRDefault="00D635BE" w:rsidP="00D635BE">
      <w:pPr>
        <w:pStyle w:val="Ttulo1"/>
        <w:rPr>
          <w:rFonts w:eastAsia="Times New Roman"/>
        </w:rPr>
      </w:pPr>
      <w:r>
        <w:rPr>
          <w:rFonts w:eastAsia="Times New Roman"/>
        </w:rPr>
        <w:t xml:space="preserve">Paso 1: </w:t>
      </w:r>
      <w:r w:rsidR="00182DFF">
        <w:rPr>
          <w:rFonts w:eastAsia="Times New Roman"/>
        </w:rPr>
        <w:t>Usuarios del sistema</w:t>
      </w:r>
    </w:p>
    <w:p w14:paraId="1BA3F5DC" w14:textId="0816415D" w:rsidR="00182DFF" w:rsidRPr="00E11AFA" w:rsidRDefault="00182DFF" w:rsidP="00182DFF">
      <w:pPr>
        <w:pStyle w:val="Sinespaciado"/>
      </w:pPr>
      <w:r w:rsidRPr="00E11AFA">
        <w:t xml:space="preserve">Los usuarios del sistema </w:t>
      </w:r>
      <w:r w:rsidR="00F836C7" w:rsidRPr="00E11AFA">
        <w:t>serán</w:t>
      </w:r>
      <w:r w:rsidRPr="00E11AFA">
        <w:t>:</w:t>
      </w:r>
    </w:p>
    <w:p w14:paraId="7C1BC319" w14:textId="77777777" w:rsidR="00182DFF" w:rsidRPr="00E11AFA" w:rsidRDefault="00B71B71" w:rsidP="00182DFF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="LiberationSerif" w:cstheme="minorHAnsi"/>
        </w:rPr>
      </w:pPr>
      <w:r>
        <w:rPr>
          <w:rFonts w:eastAsia="LiberationSerif" w:cstheme="minorHAnsi"/>
        </w:rPr>
        <w:t>TU_NOMBRE</w:t>
      </w:r>
      <w:r w:rsidR="00182DFF" w:rsidRPr="00E11AFA">
        <w:rPr>
          <w:rFonts w:eastAsia="LiberationSerif" w:cstheme="minorHAnsi"/>
        </w:rPr>
        <w:t>: /home/</w:t>
      </w:r>
      <w:r w:rsidRPr="00B71B71">
        <w:rPr>
          <w:rFonts w:eastAsia="LiberationSerif" w:cstheme="minorHAnsi"/>
          <w:color w:val="FF00FF"/>
        </w:rPr>
        <w:t>TU_NOMBRE</w:t>
      </w:r>
    </w:p>
    <w:p w14:paraId="50188F8A" w14:textId="77777777" w:rsidR="00182DFF" w:rsidRPr="00E11AFA" w:rsidRDefault="00B71B71" w:rsidP="00182DFF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="LiberationSerif" w:cstheme="minorHAnsi"/>
        </w:rPr>
      </w:pPr>
      <w:r>
        <w:rPr>
          <w:rFonts w:eastAsia="LiberationSerif" w:cstheme="minorHAnsi"/>
        </w:rPr>
        <w:t>APELLIDO1</w:t>
      </w:r>
      <w:r w:rsidR="008606C1">
        <w:rPr>
          <w:rFonts w:eastAsia="LiberationSerif" w:cstheme="minorHAnsi"/>
        </w:rPr>
        <w:t>: /home/</w:t>
      </w:r>
      <w:r w:rsidRPr="00B71B71">
        <w:rPr>
          <w:rFonts w:eastAsia="LiberationSerif" w:cstheme="minorHAnsi"/>
          <w:color w:val="FF00FF"/>
        </w:rPr>
        <w:t>APELLIDO1</w:t>
      </w:r>
    </w:p>
    <w:p w14:paraId="59478BE8" w14:textId="77777777" w:rsidR="00182DFF" w:rsidRPr="00E11AFA" w:rsidRDefault="00B71B71" w:rsidP="00182DFF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="LiberationSerif" w:cstheme="minorHAnsi"/>
        </w:rPr>
      </w:pPr>
      <w:r>
        <w:rPr>
          <w:rFonts w:eastAsia="LiberationSerif" w:cstheme="minorHAnsi"/>
        </w:rPr>
        <w:t>APELLIDO2</w:t>
      </w:r>
      <w:r w:rsidR="00182DFF" w:rsidRPr="00E11AFA">
        <w:rPr>
          <w:rFonts w:eastAsia="LiberationSerif" w:cstheme="minorHAnsi"/>
        </w:rPr>
        <w:t>: /home/</w:t>
      </w:r>
      <w:r w:rsidRPr="00B71B71">
        <w:rPr>
          <w:rFonts w:eastAsia="LiberationSerif" w:cstheme="minorHAnsi"/>
          <w:color w:val="FF00FF"/>
        </w:rPr>
        <w:t>APELLIDO2</w:t>
      </w:r>
      <w:r w:rsidR="00182DFF" w:rsidRPr="00E11AFA">
        <w:rPr>
          <w:rFonts w:eastAsia="LiberationSerif" w:cstheme="minorHAnsi"/>
        </w:rPr>
        <w:t>.</w:t>
      </w:r>
    </w:p>
    <w:p w14:paraId="28CF16E7" w14:textId="77777777" w:rsidR="00D635BE" w:rsidRPr="00182DFF" w:rsidRDefault="00182DFF" w:rsidP="00D635BE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="LiberationSerif" w:cstheme="minorHAnsi"/>
        </w:rPr>
      </w:pPr>
      <w:r w:rsidRPr="00E11AFA">
        <w:rPr>
          <w:rFonts w:eastAsia="LiberationSerif" w:cstheme="minorHAnsi"/>
        </w:rPr>
        <w:t xml:space="preserve">... y todos </w:t>
      </w:r>
      <w:r>
        <w:rPr>
          <w:rFonts w:eastAsia="LiberationSerif" w:cstheme="minorHAnsi"/>
        </w:rPr>
        <w:t>los que define el sistema automá</w:t>
      </w:r>
      <w:r w:rsidRPr="00E11AFA">
        <w:rPr>
          <w:rFonts w:eastAsia="LiberationSerif" w:cstheme="minorHAnsi"/>
        </w:rPr>
        <w:t>ticamente...</w:t>
      </w:r>
    </w:p>
    <w:p w14:paraId="2BAE6AAB" w14:textId="77777777" w:rsidR="00D635BE" w:rsidRDefault="00D635BE" w:rsidP="00D635BE">
      <w:pPr>
        <w:pStyle w:val="Ttulo1"/>
        <w:rPr>
          <w:rFonts w:eastAsia="Times New Roman"/>
        </w:rPr>
      </w:pPr>
      <w:r>
        <w:rPr>
          <w:rFonts w:eastAsia="Times New Roman"/>
        </w:rPr>
        <w:t xml:space="preserve">Paso 2: </w:t>
      </w:r>
      <w:r w:rsidR="00182DFF">
        <w:rPr>
          <w:rFonts w:eastAsia="Times New Roman"/>
        </w:rPr>
        <w:t>Acceso de usuarios</w:t>
      </w:r>
      <w:r>
        <w:rPr>
          <w:rFonts w:eastAsia="Times New Roman"/>
        </w:rPr>
        <w:t xml:space="preserve"> </w:t>
      </w:r>
    </w:p>
    <w:p w14:paraId="5D3EF84A" w14:textId="77777777" w:rsidR="00182DFF" w:rsidRDefault="00182DFF" w:rsidP="00D635BE">
      <w:pPr>
        <w:pStyle w:val="Sinespaciado"/>
      </w:pPr>
      <w:r w:rsidRPr="00E11AFA">
        <w:rPr>
          <w:rFonts w:eastAsia="LiberationSerif" w:cstheme="minorHAnsi"/>
        </w:rPr>
        <w:t xml:space="preserve">Los usuarios del sistema, salvo </w:t>
      </w:r>
      <w:proofErr w:type="spellStart"/>
      <w:r w:rsidRPr="00E11AFA">
        <w:rPr>
          <w:rFonts w:eastAsia="LiberationSerif" w:cstheme="minorHAnsi"/>
        </w:rPr>
        <w:t>root</w:t>
      </w:r>
      <w:proofErr w:type="spellEnd"/>
      <w:r w:rsidRPr="00E11AFA">
        <w:rPr>
          <w:rFonts w:eastAsia="LiberationSerif" w:cstheme="minorHAnsi"/>
        </w:rPr>
        <w:t>, acceden mediante FTP. Cada uno accederá</w:t>
      </w:r>
      <w:r>
        <w:rPr>
          <w:rFonts w:eastAsia="LiberationSerif" w:cstheme="minorHAnsi"/>
        </w:rPr>
        <w:t xml:space="preserve"> </w:t>
      </w:r>
      <w:r w:rsidRPr="00E11AFA">
        <w:rPr>
          <w:rFonts w:eastAsia="LiberationSerif" w:cstheme="minorHAnsi"/>
        </w:rPr>
        <w:t>directamente a su directorio home.</w:t>
      </w:r>
    </w:p>
    <w:p w14:paraId="53C80460" w14:textId="77777777" w:rsidR="00D635BE" w:rsidRDefault="00D635BE" w:rsidP="00D635BE">
      <w:pPr>
        <w:pStyle w:val="Ttulo1"/>
        <w:rPr>
          <w:rFonts w:eastAsia="Times New Roman"/>
        </w:rPr>
      </w:pPr>
      <w:r>
        <w:rPr>
          <w:rFonts w:eastAsia="Times New Roman"/>
        </w:rPr>
        <w:t>Paso 3: Directorio FTP</w:t>
      </w:r>
    </w:p>
    <w:p w14:paraId="3B5CBA61" w14:textId="3D8090DE" w:rsidR="00D635BE" w:rsidRDefault="00182DFF" w:rsidP="00D635BE">
      <w:pPr>
        <w:pStyle w:val="Sinespaciado"/>
        <w:rPr>
          <w:rFonts w:ascii="Courier New" w:eastAsia="LiberationSerif" w:hAnsi="Courier New" w:cs="Courier New"/>
          <w:szCs w:val="22"/>
        </w:rPr>
      </w:pPr>
      <w:r w:rsidRPr="00E11AFA">
        <w:rPr>
          <w:rFonts w:eastAsia="LiberationSerif" w:cstheme="minorHAnsi"/>
        </w:rPr>
        <w:t xml:space="preserve">Se </w:t>
      </w:r>
      <w:proofErr w:type="gramStart"/>
      <w:r w:rsidRPr="00E11AFA">
        <w:rPr>
          <w:rFonts w:eastAsia="LiberationSerif" w:cstheme="minorHAnsi"/>
        </w:rPr>
        <w:t>crearan</w:t>
      </w:r>
      <w:proofErr w:type="gramEnd"/>
      <w:r w:rsidRPr="00E11AFA">
        <w:rPr>
          <w:rFonts w:eastAsia="LiberationSerif" w:cstheme="minorHAnsi"/>
        </w:rPr>
        <w:t xml:space="preserve"> los directorios </w:t>
      </w:r>
      <w:r w:rsidR="009903CB">
        <w:rPr>
          <w:rFonts w:ascii="Courier New" w:eastAsia="LiberationSerif" w:hAnsi="Courier New" w:cs="Courier New"/>
        </w:rPr>
        <w:t>/</w:t>
      </w:r>
      <w:proofErr w:type="spellStart"/>
      <w:r w:rsidR="00F836C7">
        <w:rPr>
          <w:rFonts w:ascii="Courier New" w:eastAsia="LiberationSerif" w:hAnsi="Courier New" w:cs="Courier New"/>
        </w:rPr>
        <w:t>srv</w:t>
      </w:r>
      <w:proofErr w:type="spellEnd"/>
      <w:r w:rsidRPr="00182DFF">
        <w:rPr>
          <w:rFonts w:ascii="Courier New" w:eastAsia="LiberationSerif" w:hAnsi="Courier New" w:cs="Courier New"/>
        </w:rPr>
        <w:t>/ftp</w:t>
      </w:r>
      <w:r w:rsidRPr="00E11AFA">
        <w:rPr>
          <w:rFonts w:eastAsia="LiberationSerif" w:cstheme="minorHAnsi"/>
        </w:rPr>
        <w:t xml:space="preserve"> y </w:t>
      </w:r>
      <w:r w:rsidR="00B71B71">
        <w:rPr>
          <w:rFonts w:ascii="Courier New" w:eastAsia="LiberationSerif" w:hAnsi="Courier New" w:cs="Courier New"/>
        </w:rPr>
        <w:t>/</w:t>
      </w:r>
      <w:proofErr w:type="spellStart"/>
      <w:r w:rsidR="00F836C7">
        <w:rPr>
          <w:rFonts w:ascii="Courier New" w:eastAsia="LiberationSerif" w:hAnsi="Courier New" w:cs="Courier New"/>
        </w:rPr>
        <w:t>srv</w:t>
      </w:r>
      <w:proofErr w:type="spellEnd"/>
      <w:r w:rsidRPr="00182DFF">
        <w:rPr>
          <w:rFonts w:ascii="Courier New" w:eastAsia="LiberationSerif" w:hAnsi="Courier New" w:cs="Courier New"/>
        </w:rPr>
        <w:t>/ftp/descargas</w:t>
      </w:r>
      <w:r w:rsidR="00D635BE">
        <w:rPr>
          <w:rFonts w:ascii="Courier New" w:eastAsia="LiberationSerif" w:hAnsi="Courier New" w:cs="Courier New"/>
          <w:szCs w:val="22"/>
        </w:rPr>
        <w:t>.</w:t>
      </w:r>
    </w:p>
    <w:p w14:paraId="6F66FD77" w14:textId="77777777" w:rsidR="00D635BE" w:rsidRDefault="00D635BE" w:rsidP="00D635BE">
      <w:pPr>
        <w:pStyle w:val="Ttulo1"/>
        <w:rPr>
          <w:rFonts w:eastAsia="Times New Roman"/>
        </w:rPr>
      </w:pPr>
      <w:r>
        <w:rPr>
          <w:rFonts w:eastAsia="Times New Roman"/>
        </w:rPr>
        <w:lastRenderedPageBreak/>
        <w:t xml:space="preserve">Paso 4: </w:t>
      </w:r>
      <w:r w:rsidR="00182DFF">
        <w:rPr>
          <w:rFonts w:eastAsia="Times New Roman"/>
        </w:rPr>
        <w:t>Usuarios anónimos</w:t>
      </w:r>
    </w:p>
    <w:p w14:paraId="5D16C374" w14:textId="4C9E10FC" w:rsidR="00D635BE" w:rsidRDefault="00182DFF" w:rsidP="00D635BE">
      <w:pPr>
        <w:pStyle w:val="Sinespaciado"/>
        <w:rPr>
          <w:rFonts w:eastAsia="LiberationSerif" w:cstheme="minorHAnsi"/>
          <w:szCs w:val="22"/>
        </w:rPr>
      </w:pPr>
      <w:r w:rsidRPr="00E11AFA">
        <w:rPr>
          <w:rFonts w:eastAsia="LiberationSerif" w:cstheme="minorHAnsi"/>
        </w:rPr>
        <w:t xml:space="preserve">Los usuarios anónimos podrán acceder solo a </w:t>
      </w:r>
      <w:r>
        <w:rPr>
          <w:rFonts w:eastAsia="LiberationSerif" w:cstheme="minorHAnsi"/>
        </w:rPr>
        <w:t xml:space="preserve">los </w:t>
      </w:r>
      <w:r w:rsidRPr="00E11AFA">
        <w:rPr>
          <w:rFonts w:eastAsia="LiberationSerif" w:cstheme="minorHAnsi"/>
        </w:rPr>
        <w:t>dos directorios</w:t>
      </w:r>
      <w:r>
        <w:rPr>
          <w:rFonts w:eastAsia="LiberationSerif" w:cstheme="minorHAnsi"/>
        </w:rPr>
        <w:t xml:space="preserve"> creados en el paso anterior</w:t>
      </w:r>
      <w:r w:rsidRPr="00E11AFA">
        <w:rPr>
          <w:rFonts w:eastAsia="LiberationSerif" w:cstheme="minorHAnsi"/>
        </w:rPr>
        <w:t xml:space="preserve">. En el </w:t>
      </w:r>
      <w:r w:rsidR="00B71B71">
        <w:rPr>
          <w:rFonts w:ascii="Courier New" w:eastAsia="LiberationSerif" w:hAnsi="Courier New" w:cs="Courier New"/>
        </w:rPr>
        <w:t>/</w:t>
      </w:r>
      <w:proofErr w:type="spellStart"/>
      <w:r w:rsidR="00F836C7">
        <w:rPr>
          <w:rFonts w:ascii="Courier New" w:eastAsia="LiberationSerif" w:hAnsi="Courier New" w:cs="Courier New"/>
        </w:rPr>
        <w:t>srv</w:t>
      </w:r>
      <w:proofErr w:type="spellEnd"/>
      <w:r w:rsidRPr="00182DFF">
        <w:rPr>
          <w:rFonts w:ascii="Courier New" w:eastAsia="LiberationSerif" w:hAnsi="Courier New" w:cs="Courier New"/>
        </w:rPr>
        <w:t>/ftp</w:t>
      </w:r>
      <w:r>
        <w:rPr>
          <w:rFonts w:eastAsia="LiberationSerif" w:cstheme="minorHAnsi"/>
        </w:rPr>
        <w:t xml:space="preserve"> </w:t>
      </w:r>
      <w:r w:rsidRPr="00E11AFA">
        <w:rPr>
          <w:rFonts w:eastAsia="LiberationSerif" w:cstheme="minorHAnsi"/>
        </w:rPr>
        <w:t xml:space="preserve">podrán solo </w:t>
      </w:r>
      <w:r>
        <w:rPr>
          <w:rFonts w:eastAsia="LiberationSerif" w:cstheme="minorHAnsi"/>
        </w:rPr>
        <w:t>descargar</w:t>
      </w:r>
      <w:r w:rsidR="009903CB">
        <w:rPr>
          <w:rFonts w:eastAsia="LiberationSerif" w:cstheme="minorHAnsi"/>
        </w:rPr>
        <w:t xml:space="preserve"> ficheros, y en</w:t>
      </w:r>
      <w:r w:rsidR="00222744">
        <w:rPr>
          <w:rFonts w:eastAsia="LiberationSerif" w:cstheme="minorHAnsi"/>
        </w:rPr>
        <w:t xml:space="preserve"> </w:t>
      </w:r>
      <w:r w:rsidRPr="00182DFF">
        <w:rPr>
          <w:rFonts w:ascii="Courier New" w:eastAsia="LiberationSerif" w:hAnsi="Courier New" w:cs="Courier New"/>
        </w:rPr>
        <w:t>/</w:t>
      </w:r>
      <w:proofErr w:type="spellStart"/>
      <w:r w:rsidR="00222744">
        <w:rPr>
          <w:rFonts w:ascii="Courier New" w:eastAsia="LiberationSerif" w:hAnsi="Courier New" w:cs="Courier New"/>
        </w:rPr>
        <w:t>srv</w:t>
      </w:r>
      <w:proofErr w:type="spellEnd"/>
      <w:r w:rsidRPr="00182DFF">
        <w:rPr>
          <w:rFonts w:ascii="Courier New" w:eastAsia="LiberationSerif" w:hAnsi="Courier New" w:cs="Courier New"/>
        </w:rPr>
        <w:t>/</w:t>
      </w:r>
      <w:r w:rsidR="00222744">
        <w:rPr>
          <w:rFonts w:ascii="Courier New" w:eastAsia="LiberationSerif" w:hAnsi="Courier New" w:cs="Courier New"/>
        </w:rPr>
        <w:t>ftp</w:t>
      </w:r>
      <w:r w:rsidRPr="00182DFF">
        <w:rPr>
          <w:rFonts w:ascii="Courier New" w:eastAsia="LiberationSerif" w:hAnsi="Courier New" w:cs="Courier New"/>
        </w:rPr>
        <w:t>/descargas</w:t>
      </w:r>
      <w:r w:rsidRPr="00E11AFA">
        <w:rPr>
          <w:rFonts w:eastAsia="LiberationSerif" w:cstheme="minorHAnsi"/>
        </w:rPr>
        <w:t xml:space="preserve">, podrán </w:t>
      </w:r>
      <w:r>
        <w:rPr>
          <w:rFonts w:eastAsia="LiberationSerif" w:cstheme="minorHAnsi"/>
        </w:rPr>
        <w:t xml:space="preserve">descargar </w:t>
      </w:r>
      <w:r w:rsidRPr="00E11AFA">
        <w:rPr>
          <w:rFonts w:eastAsia="LiberationSerif" w:cstheme="minorHAnsi"/>
        </w:rPr>
        <w:t xml:space="preserve">y </w:t>
      </w:r>
      <w:r>
        <w:rPr>
          <w:rFonts w:eastAsia="LiberationSerif" w:cstheme="minorHAnsi"/>
        </w:rPr>
        <w:t>subir ficheros</w:t>
      </w:r>
      <w:r w:rsidR="00D635BE">
        <w:rPr>
          <w:rFonts w:eastAsia="LiberationSerif" w:cstheme="minorHAnsi"/>
          <w:szCs w:val="22"/>
        </w:rPr>
        <w:t>.</w:t>
      </w:r>
    </w:p>
    <w:p w14:paraId="4D55117B" w14:textId="77777777" w:rsidR="00D635BE" w:rsidRDefault="00D635BE" w:rsidP="00D635BE">
      <w:pPr>
        <w:pStyle w:val="Ttulo1"/>
        <w:rPr>
          <w:rFonts w:eastAsia="Times New Roman"/>
        </w:rPr>
      </w:pPr>
      <w:r>
        <w:rPr>
          <w:rFonts w:eastAsia="Times New Roman"/>
        </w:rPr>
        <w:t xml:space="preserve">Paso 5: </w:t>
      </w:r>
      <w:r w:rsidR="00182DFF">
        <w:rPr>
          <w:rFonts w:eastAsia="Times New Roman"/>
        </w:rPr>
        <w:t>Mensaje de bienvenida</w:t>
      </w:r>
    </w:p>
    <w:p w14:paraId="538C7B71" w14:textId="77777777" w:rsidR="00D635BE" w:rsidRDefault="00182DFF" w:rsidP="00D635BE">
      <w:pPr>
        <w:pStyle w:val="Sinespaciado"/>
        <w:rPr>
          <w:rFonts w:eastAsia="LiberationSerif" w:cstheme="minorHAnsi"/>
          <w:szCs w:val="22"/>
        </w:rPr>
      </w:pPr>
      <w:r w:rsidRPr="00E11AFA">
        <w:rPr>
          <w:rFonts w:eastAsia="LiberationSerif" w:cstheme="minorHAnsi"/>
        </w:rPr>
        <w:t>Al entrar en el s</w:t>
      </w:r>
      <w:r>
        <w:rPr>
          <w:rFonts w:eastAsia="LiberationSerif" w:cstheme="minorHAnsi"/>
        </w:rPr>
        <w:t>ervidor FTP, el sistema saludará</w:t>
      </w:r>
      <w:r w:rsidRPr="00E11AFA">
        <w:rPr>
          <w:rFonts w:eastAsia="LiberationSerif" w:cstheme="minorHAnsi"/>
        </w:rPr>
        <w:t xml:space="preserve"> con el mensaje "BIENVENIDO AL</w:t>
      </w:r>
      <w:r>
        <w:rPr>
          <w:rFonts w:eastAsia="LiberationSerif" w:cstheme="minorHAnsi"/>
        </w:rPr>
        <w:t xml:space="preserve"> SERVIDOR FTP DE </w:t>
      </w:r>
      <w:r w:rsidR="009903CB" w:rsidRPr="00530AA1">
        <w:rPr>
          <w:rFonts w:eastAsia="LiberationSerif" w:cstheme="minorHAnsi"/>
          <w:b/>
          <w:color w:val="FF00FF"/>
        </w:rPr>
        <w:t>“nombre completo del alumno”</w:t>
      </w:r>
      <w:r w:rsidRPr="00530AA1">
        <w:rPr>
          <w:rFonts w:eastAsia="LiberationSerif" w:cstheme="minorHAnsi"/>
          <w:b/>
          <w:color w:val="FF00FF"/>
        </w:rPr>
        <w:t>,</w:t>
      </w:r>
      <w:r w:rsidRPr="00E11AFA">
        <w:rPr>
          <w:rFonts w:eastAsia="LiberationSerif" w:cstheme="minorHAnsi"/>
        </w:rPr>
        <w:t xml:space="preserve"> SIRVETE TU MISMO."</w:t>
      </w:r>
      <w:r w:rsidR="00D635BE">
        <w:rPr>
          <w:rFonts w:eastAsia="LiberationSerif" w:cstheme="minorHAnsi"/>
          <w:szCs w:val="22"/>
        </w:rPr>
        <w:t>.</w:t>
      </w:r>
    </w:p>
    <w:p w14:paraId="4F687D22" w14:textId="77777777" w:rsidR="00EB5642" w:rsidRDefault="00EB5642" w:rsidP="00EB5642">
      <w:pPr>
        <w:pStyle w:val="Ttulo1"/>
        <w:rPr>
          <w:rFonts w:eastAsia="Times New Roman"/>
        </w:rPr>
      </w:pPr>
      <w:r>
        <w:rPr>
          <w:rFonts w:eastAsia="Times New Roman"/>
        </w:rPr>
        <w:t>Paso 6: Comprobar funcionamiento</w:t>
      </w:r>
    </w:p>
    <w:p w14:paraId="76956E72" w14:textId="77777777" w:rsidR="00EB5642" w:rsidRPr="00DF658F" w:rsidRDefault="00EB5642" w:rsidP="00D635BE">
      <w:pPr>
        <w:pStyle w:val="Sinespaciado"/>
        <w:rPr>
          <w:rFonts w:eastAsia="LiberationSerif" w:cstheme="minorHAnsi"/>
          <w:b/>
          <w:szCs w:val="22"/>
        </w:rPr>
      </w:pPr>
      <w:r w:rsidRPr="00DF658F">
        <w:rPr>
          <w:rFonts w:eastAsia="LiberationSerif" w:cstheme="minorHAnsi"/>
          <w:b/>
          <w:szCs w:val="22"/>
        </w:rPr>
        <w:t>Comprueba el correcto funcionamiento de la configuración dada.</w:t>
      </w:r>
    </w:p>
    <w:p w14:paraId="5DBAF73C" w14:textId="77777777" w:rsidR="00182DFF" w:rsidRDefault="00182DFF" w:rsidP="00D635BE">
      <w:pPr>
        <w:pStyle w:val="Sinespaciado"/>
        <w:rPr>
          <w:rFonts w:eastAsia="LiberationSerif" w:cstheme="minorHAnsi"/>
          <w:szCs w:val="22"/>
        </w:rPr>
      </w:pPr>
    </w:p>
    <w:sectPr w:rsidR="00182DFF" w:rsidSect="005E531B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6F3A6" w14:textId="77777777" w:rsidR="00C92D42" w:rsidRDefault="00C92D42" w:rsidP="00BC1529">
      <w:r>
        <w:separator/>
      </w:r>
    </w:p>
  </w:endnote>
  <w:endnote w:type="continuationSeparator" w:id="0">
    <w:p w14:paraId="54397CE7" w14:textId="77777777" w:rsidR="00C92D42" w:rsidRDefault="00C92D42" w:rsidP="00BC1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990AE" w14:textId="77777777" w:rsidR="00BC1529" w:rsidRPr="0021458F" w:rsidRDefault="006C675E">
    <w:pPr>
      <w:pStyle w:val="Piedepgina1"/>
      <w:pBdr>
        <w:top w:val="single" w:sz="8" w:space="0" w:color="000000"/>
      </w:pBdr>
      <w:jc w:val="center"/>
      <w:rPr>
        <w:rFonts w:asciiTheme="minorHAnsi" w:hAnsiTheme="minorHAnsi"/>
        <w:sz w:val="18"/>
        <w:szCs w:val="18"/>
      </w:rPr>
    </w:pPr>
    <w:r w:rsidRPr="0021458F">
      <w:rPr>
        <w:rFonts w:asciiTheme="minorHAnsi" w:hAnsiTheme="minorHAnsi"/>
        <w:sz w:val="18"/>
        <w:szCs w:val="18"/>
      </w:rPr>
      <w:fldChar w:fldCharType="begin"/>
    </w:r>
    <w:r w:rsidR="00370971" w:rsidRPr="0021458F">
      <w:rPr>
        <w:rFonts w:asciiTheme="minorHAnsi" w:hAnsiTheme="minorHAnsi"/>
        <w:sz w:val="18"/>
        <w:szCs w:val="18"/>
      </w:rPr>
      <w:instrText xml:space="preserve"> PAGE </w:instrText>
    </w:r>
    <w:r w:rsidRPr="0021458F">
      <w:rPr>
        <w:rFonts w:asciiTheme="minorHAnsi" w:hAnsiTheme="minorHAnsi"/>
        <w:sz w:val="18"/>
        <w:szCs w:val="18"/>
      </w:rPr>
      <w:fldChar w:fldCharType="separate"/>
    </w:r>
    <w:r w:rsidR="00B71B71">
      <w:rPr>
        <w:rFonts w:asciiTheme="minorHAnsi" w:hAnsiTheme="minorHAnsi"/>
        <w:noProof/>
        <w:sz w:val="18"/>
        <w:szCs w:val="18"/>
      </w:rPr>
      <w:t>2</w:t>
    </w:r>
    <w:r w:rsidRPr="0021458F">
      <w:rPr>
        <w:rFonts w:asciiTheme="minorHAnsi" w:hAnsiTheme="minorHAnsi"/>
        <w:sz w:val="18"/>
        <w:szCs w:val="18"/>
      </w:rPr>
      <w:fldChar w:fldCharType="end"/>
    </w:r>
    <w:r w:rsidR="00BC1529" w:rsidRPr="0021458F">
      <w:rPr>
        <w:rFonts w:asciiTheme="minorHAnsi" w:hAnsiTheme="minorHAnsi"/>
        <w:sz w:val="18"/>
        <w:szCs w:val="18"/>
      </w:rPr>
      <w:t xml:space="preserve"> de </w:t>
    </w:r>
    <w:r w:rsidRPr="0021458F">
      <w:rPr>
        <w:rFonts w:asciiTheme="minorHAnsi" w:hAnsiTheme="minorHAnsi"/>
        <w:sz w:val="18"/>
        <w:szCs w:val="18"/>
      </w:rPr>
      <w:fldChar w:fldCharType="begin"/>
    </w:r>
    <w:r w:rsidR="00370971" w:rsidRPr="0021458F">
      <w:rPr>
        <w:rFonts w:asciiTheme="minorHAnsi" w:hAnsiTheme="minorHAnsi"/>
        <w:sz w:val="18"/>
        <w:szCs w:val="18"/>
      </w:rPr>
      <w:instrText xml:space="preserve"> NUMPAGES </w:instrText>
    </w:r>
    <w:r w:rsidRPr="0021458F">
      <w:rPr>
        <w:rFonts w:asciiTheme="minorHAnsi" w:hAnsiTheme="minorHAnsi"/>
        <w:sz w:val="18"/>
        <w:szCs w:val="18"/>
      </w:rPr>
      <w:fldChar w:fldCharType="separate"/>
    </w:r>
    <w:r w:rsidR="00B71B71">
      <w:rPr>
        <w:rFonts w:asciiTheme="minorHAnsi" w:hAnsiTheme="minorHAnsi"/>
        <w:noProof/>
        <w:sz w:val="18"/>
        <w:szCs w:val="18"/>
      </w:rPr>
      <w:t>2</w:t>
    </w:r>
    <w:r w:rsidRPr="0021458F">
      <w:rPr>
        <w:rFonts w:asciiTheme="minorHAnsi" w:hAnsiTheme="minorHAnsi"/>
        <w:noProof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E6CE1" w14:textId="77777777" w:rsidR="00BC1529" w:rsidRPr="00543CEB" w:rsidRDefault="006C675E">
    <w:pPr>
      <w:pStyle w:val="Piedepgina1"/>
      <w:pBdr>
        <w:top w:val="single" w:sz="8" w:space="0" w:color="000000"/>
      </w:pBdr>
      <w:tabs>
        <w:tab w:val="clear" w:pos="4818"/>
        <w:tab w:val="clear" w:pos="9637"/>
      </w:tabs>
      <w:jc w:val="center"/>
      <w:rPr>
        <w:rFonts w:asciiTheme="minorHAnsi" w:hAnsiTheme="minorHAnsi"/>
        <w:sz w:val="18"/>
        <w:szCs w:val="18"/>
      </w:rPr>
    </w:pPr>
    <w:r w:rsidRPr="00543CEB">
      <w:rPr>
        <w:rFonts w:asciiTheme="minorHAnsi" w:hAnsiTheme="minorHAnsi"/>
        <w:sz w:val="18"/>
        <w:szCs w:val="18"/>
      </w:rPr>
      <w:fldChar w:fldCharType="begin"/>
    </w:r>
    <w:r w:rsidR="00370971" w:rsidRPr="00543CEB">
      <w:rPr>
        <w:rFonts w:asciiTheme="minorHAnsi" w:hAnsiTheme="minorHAnsi"/>
        <w:sz w:val="18"/>
        <w:szCs w:val="18"/>
      </w:rPr>
      <w:instrText xml:space="preserve"> PAGE </w:instrText>
    </w:r>
    <w:r w:rsidRPr="00543CEB">
      <w:rPr>
        <w:rFonts w:asciiTheme="minorHAnsi" w:hAnsiTheme="minorHAnsi"/>
        <w:sz w:val="18"/>
        <w:szCs w:val="18"/>
      </w:rPr>
      <w:fldChar w:fldCharType="separate"/>
    </w:r>
    <w:r w:rsidR="00B71B71">
      <w:rPr>
        <w:rFonts w:asciiTheme="minorHAnsi" w:hAnsiTheme="minorHAnsi"/>
        <w:noProof/>
        <w:sz w:val="18"/>
        <w:szCs w:val="18"/>
      </w:rPr>
      <w:t>1</w:t>
    </w:r>
    <w:r w:rsidRPr="00543CEB">
      <w:rPr>
        <w:rFonts w:asciiTheme="minorHAnsi" w:hAnsiTheme="minorHAnsi"/>
        <w:noProof/>
        <w:sz w:val="18"/>
        <w:szCs w:val="18"/>
      </w:rPr>
      <w:fldChar w:fldCharType="end"/>
    </w:r>
    <w:r w:rsidR="00BC1529" w:rsidRPr="00543CEB">
      <w:rPr>
        <w:rFonts w:asciiTheme="minorHAnsi" w:hAnsiTheme="minorHAnsi"/>
        <w:sz w:val="18"/>
        <w:szCs w:val="18"/>
      </w:rPr>
      <w:t xml:space="preserve"> de </w:t>
    </w:r>
    <w:r w:rsidRPr="00543CEB">
      <w:rPr>
        <w:rFonts w:asciiTheme="minorHAnsi" w:hAnsiTheme="minorHAnsi"/>
        <w:sz w:val="18"/>
        <w:szCs w:val="18"/>
      </w:rPr>
      <w:fldChar w:fldCharType="begin"/>
    </w:r>
    <w:r w:rsidR="00370971" w:rsidRPr="00543CEB">
      <w:rPr>
        <w:rFonts w:asciiTheme="minorHAnsi" w:hAnsiTheme="minorHAnsi"/>
        <w:sz w:val="18"/>
        <w:szCs w:val="18"/>
      </w:rPr>
      <w:instrText xml:space="preserve"> NUMPAGES </w:instrText>
    </w:r>
    <w:r w:rsidRPr="00543CEB">
      <w:rPr>
        <w:rFonts w:asciiTheme="minorHAnsi" w:hAnsiTheme="minorHAnsi"/>
        <w:sz w:val="18"/>
        <w:szCs w:val="18"/>
      </w:rPr>
      <w:fldChar w:fldCharType="separate"/>
    </w:r>
    <w:r w:rsidR="00B71B71">
      <w:rPr>
        <w:rFonts w:asciiTheme="minorHAnsi" w:hAnsiTheme="minorHAnsi"/>
        <w:noProof/>
        <w:sz w:val="18"/>
        <w:szCs w:val="18"/>
      </w:rPr>
      <w:t>2</w:t>
    </w:r>
    <w:r w:rsidRPr="00543CEB">
      <w:rPr>
        <w:rFonts w:asciiTheme="minorHAnsi" w:hAnsiTheme="minorHAnsi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E4567" w14:textId="77777777" w:rsidR="00C92D42" w:rsidRDefault="00C92D42" w:rsidP="00BC1529">
      <w:r w:rsidRPr="00BC1529">
        <w:rPr>
          <w:color w:val="000000"/>
        </w:rPr>
        <w:separator/>
      </w:r>
    </w:p>
  </w:footnote>
  <w:footnote w:type="continuationSeparator" w:id="0">
    <w:p w14:paraId="18581CF0" w14:textId="77777777" w:rsidR="00C92D42" w:rsidRDefault="00C92D42" w:rsidP="00BC1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190CE" w14:textId="77777777" w:rsidR="00BC1529" w:rsidRPr="00543CEB" w:rsidRDefault="00530AA1">
    <w:pPr>
      <w:pStyle w:val="Encabezado1"/>
      <w:pBdr>
        <w:bottom w:val="single" w:sz="8" w:space="0" w:color="000000"/>
      </w:pBdr>
      <w:tabs>
        <w:tab w:val="clear" w:pos="4818"/>
        <w:tab w:val="clear" w:pos="9637"/>
        <w:tab w:val="right" w:pos="11111"/>
      </w:tabs>
      <w:rPr>
        <w:sz w:val="16"/>
        <w:szCs w:val="16"/>
      </w:rPr>
    </w:pPr>
    <w:r>
      <w:rPr>
        <w:sz w:val="16"/>
        <w:szCs w:val="16"/>
      </w:rPr>
      <w:t>Práctica</w:t>
    </w:r>
    <w:r w:rsidR="007D4E07">
      <w:rPr>
        <w:sz w:val="16"/>
        <w:szCs w:val="16"/>
      </w:rPr>
      <w:t xml:space="preserve"> </w:t>
    </w:r>
    <w:r w:rsidR="00EB5642">
      <w:rPr>
        <w:sz w:val="16"/>
        <w:szCs w:val="16"/>
      </w:rPr>
      <w:t>4.</w:t>
    </w:r>
    <w:r w:rsidR="00182DFF">
      <w:rPr>
        <w:sz w:val="16"/>
        <w:szCs w:val="16"/>
      </w:rPr>
      <w:t>2</w:t>
    </w:r>
    <w:r w:rsidR="00E46DAA">
      <w:rPr>
        <w:sz w:val="16"/>
        <w:szCs w:val="16"/>
      </w:rPr>
      <w:t xml:space="preserve">: Servicio </w:t>
    </w:r>
    <w:r w:rsidR="00EB5642">
      <w:rPr>
        <w:sz w:val="16"/>
        <w:szCs w:val="16"/>
      </w:rPr>
      <w:t>FTP</w:t>
    </w:r>
    <w:r w:rsidR="00BC1529">
      <w:rPr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9016"/>
    </w:tblGrid>
    <w:tr w:rsidR="00F836C7" w14:paraId="0B46A319" w14:textId="77777777" w:rsidTr="003F549C">
      <w:tc>
        <w:tcPr>
          <w:tcW w:w="9016" w:type="dxa"/>
        </w:tcPr>
        <w:p w14:paraId="00E278F3" w14:textId="77777777" w:rsidR="00F836C7" w:rsidRDefault="00F836C7" w:rsidP="00F836C7">
          <w:pPr>
            <w:pStyle w:val="Encabezado"/>
            <w:tabs>
              <w:tab w:val="clear" w:pos="4252"/>
              <w:tab w:val="clear" w:pos="8504"/>
              <w:tab w:val="left" w:pos="3300"/>
            </w:tabs>
          </w:pPr>
          <w:r>
            <w:rPr>
              <w:b/>
              <w:noProof/>
              <w:sz w:val="32"/>
              <w:u w:val="single" w:color="000000"/>
            </w:rPr>
            <w:drawing>
              <wp:inline distT="0" distB="0" distL="0" distR="0" wp14:anchorId="731FCA07" wp14:editId="25965B9B">
                <wp:extent cx="5305425" cy="514350"/>
                <wp:effectExtent l="0" t="0" r="9525" b="0"/>
                <wp:docPr id="7" name="Imagen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6644" cy="514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836C7" w:rsidRPr="00A70DDA" w14:paraId="020ACB24" w14:textId="77777777" w:rsidTr="003F549C">
      <w:tc>
        <w:tcPr>
          <w:tcW w:w="9016" w:type="dxa"/>
        </w:tcPr>
        <w:p w14:paraId="2FEBBEFD" w14:textId="29C3E91D" w:rsidR="00F836C7" w:rsidRPr="00F836C7" w:rsidRDefault="00F836C7" w:rsidP="00F836C7">
          <w:pPr>
            <w:pStyle w:val="Encabezado"/>
            <w:tabs>
              <w:tab w:val="clear" w:pos="4252"/>
              <w:tab w:val="clear" w:pos="8504"/>
              <w:tab w:val="left" w:pos="3300"/>
            </w:tabs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 w:rsidRPr="00F836C7">
            <w:rPr>
              <w:rFonts w:ascii="Calibri" w:hAnsi="Calibri" w:cs="Calibri"/>
              <w:b/>
              <w:color w:val="808080" w:themeColor="background1" w:themeShade="80"/>
              <w:sz w:val="20"/>
              <w:szCs w:val="20"/>
            </w:rPr>
            <w:t xml:space="preserve">Práctica 4.2 - </w:t>
          </w:r>
          <w:r w:rsidRPr="00F836C7">
            <w:rPr>
              <w:rFonts w:asciiTheme="minorHAnsi" w:hAnsiTheme="minorHAnsi" w:cs="Calibri"/>
              <w:b/>
              <w:color w:val="808080" w:themeColor="background1" w:themeShade="80"/>
              <w:sz w:val="20"/>
              <w:szCs w:val="20"/>
            </w:rPr>
            <w:t xml:space="preserve">Configuración de un servidor </w:t>
          </w:r>
          <w:r w:rsidRPr="00F836C7">
            <w:rPr>
              <w:rFonts w:asciiTheme="minorHAnsi" w:hAnsiTheme="minorHAnsi" w:cs="LiberationSerif-Bold"/>
              <w:b/>
              <w:bCs/>
              <w:color w:val="808080" w:themeColor="background1" w:themeShade="80"/>
              <w:sz w:val="20"/>
              <w:szCs w:val="20"/>
            </w:rPr>
            <w:t xml:space="preserve">FTP con </w:t>
          </w:r>
          <w:proofErr w:type="spellStart"/>
          <w:r w:rsidRPr="00F836C7">
            <w:rPr>
              <w:rFonts w:ascii="Courier New" w:hAnsi="Courier New" w:cs="Courier New"/>
              <w:b/>
              <w:bCs/>
              <w:color w:val="808080" w:themeColor="background1" w:themeShade="80"/>
              <w:sz w:val="20"/>
              <w:szCs w:val="20"/>
            </w:rPr>
            <w:t>vsftpd</w:t>
          </w:r>
          <w:proofErr w:type="spellEnd"/>
        </w:p>
      </w:tc>
    </w:tr>
  </w:tbl>
  <w:p w14:paraId="3C96D126" w14:textId="77777777" w:rsidR="00F836C7" w:rsidRDefault="00F836C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40D1E6"/>
    <w:lvl w:ilvl="0">
      <w:numFmt w:val="decimal"/>
      <w:lvlText w:val="*"/>
      <w:lvlJc w:val="left"/>
    </w:lvl>
  </w:abstractNum>
  <w:abstractNum w:abstractNumId="1" w15:restartNumberingAfterBreak="0">
    <w:nsid w:val="230230DA"/>
    <w:multiLevelType w:val="hybridMultilevel"/>
    <w:tmpl w:val="AF2232A6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1A2FC5"/>
    <w:multiLevelType w:val="hybridMultilevel"/>
    <w:tmpl w:val="B42CA2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B1A7D"/>
    <w:multiLevelType w:val="hybridMultilevel"/>
    <w:tmpl w:val="DED8BA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21039"/>
    <w:multiLevelType w:val="hybridMultilevel"/>
    <w:tmpl w:val="AE465B94"/>
    <w:lvl w:ilvl="0" w:tplc="F6222C58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pStyle w:val="Bullet2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047334"/>
    <w:multiLevelType w:val="multilevel"/>
    <w:tmpl w:val="B4A80BE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3B55754A"/>
    <w:multiLevelType w:val="hybridMultilevel"/>
    <w:tmpl w:val="DF405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170E0"/>
    <w:multiLevelType w:val="multilevel"/>
    <w:tmpl w:val="FCCE0B14"/>
    <w:lvl w:ilvl="0">
      <w:start w:val="1"/>
      <w:numFmt w:val="lowerLetter"/>
      <w:pStyle w:val="Substepalpha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8" w15:restartNumberingAfterBreak="0">
    <w:nsid w:val="486A5204"/>
    <w:multiLevelType w:val="hybridMultilevel"/>
    <w:tmpl w:val="963AC9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24852"/>
    <w:multiLevelType w:val="hybridMultilevel"/>
    <w:tmpl w:val="FBD49946"/>
    <w:lvl w:ilvl="0" w:tplc="7C902E84">
      <w:numFmt w:val="bullet"/>
      <w:lvlText w:val="•"/>
      <w:lvlJc w:val="left"/>
      <w:pPr>
        <w:ind w:left="720" w:hanging="360"/>
      </w:pPr>
      <w:rPr>
        <w:rFonts w:ascii="Calibri" w:eastAsia="Lucida Sans Unicode" w:hAnsi="Calibr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23365"/>
    <w:multiLevelType w:val="hybridMultilevel"/>
    <w:tmpl w:val="AD4E2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B61854"/>
    <w:multiLevelType w:val="hybridMultilevel"/>
    <w:tmpl w:val="1F068D26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18998217">
    <w:abstractNumId w:val="5"/>
  </w:num>
  <w:num w:numId="2" w16cid:durableId="527451967">
    <w:abstractNumId w:val="8"/>
  </w:num>
  <w:num w:numId="3" w16cid:durableId="151601915">
    <w:abstractNumId w:val="4"/>
  </w:num>
  <w:num w:numId="4" w16cid:durableId="425082734">
    <w:abstractNumId w:val="7"/>
  </w:num>
  <w:num w:numId="5" w16cid:durableId="54730420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6306830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410075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16782103">
    <w:abstractNumId w:val="10"/>
  </w:num>
  <w:num w:numId="9" w16cid:durableId="924919721">
    <w:abstractNumId w:val="3"/>
  </w:num>
  <w:num w:numId="10" w16cid:durableId="134034744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1" w16cid:durableId="430584447">
    <w:abstractNumId w:val="1"/>
  </w:num>
  <w:num w:numId="12" w16cid:durableId="2023119767">
    <w:abstractNumId w:val="6"/>
  </w:num>
  <w:num w:numId="13" w16cid:durableId="768702081">
    <w:abstractNumId w:val="2"/>
  </w:num>
  <w:num w:numId="14" w16cid:durableId="57940166">
    <w:abstractNumId w:val="9"/>
  </w:num>
  <w:num w:numId="15" w16cid:durableId="5972988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9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551"/>
    <w:rsid w:val="000E1551"/>
    <w:rsid w:val="0017472C"/>
    <w:rsid w:val="00177764"/>
    <w:rsid w:val="00182DFF"/>
    <w:rsid w:val="001C776D"/>
    <w:rsid w:val="0021458F"/>
    <w:rsid w:val="00222744"/>
    <w:rsid w:val="00233B09"/>
    <w:rsid w:val="002B5C54"/>
    <w:rsid w:val="003602D7"/>
    <w:rsid w:val="00365C12"/>
    <w:rsid w:val="00370971"/>
    <w:rsid w:val="003E6F70"/>
    <w:rsid w:val="00451BB9"/>
    <w:rsid w:val="00466C57"/>
    <w:rsid w:val="00530AA1"/>
    <w:rsid w:val="00543CEB"/>
    <w:rsid w:val="00553D72"/>
    <w:rsid w:val="005B0550"/>
    <w:rsid w:val="005B4097"/>
    <w:rsid w:val="005C4919"/>
    <w:rsid w:val="005D5FEF"/>
    <w:rsid w:val="005E531B"/>
    <w:rsid w:val="006C675E"/>
    <w:rsid w:val="006D21CB"/>
    <w:rsid w:val="00790D8F"/>
    <w:rsid w:val="007D4E07"/>
    <w:rsid w:val="008606C1"/>
    <w:rsid w:val="009626F9"/>
    <w:rsid w:val="009903CB"/>
    <w:rsid w:val="009E02AB"/>
    <w:rsid w:val="00B71B71"/>
    <w:rsid w:val="00BC1529"/>
    <w:rsid w:val="00C509C4"/>
    <w:rsid w:val="00C535F7"/>
    <w:rsid w:val="00C62A50"/>
    <w:rsid w:val="00C92D42"/>
    <w:rsid w:val="00D10DA6"/>
    <w:rsid w:val="00D635BE"/>
    <w:rsid w:val="00DF658F"/>
    <w:rsid w:val="00DF7B7D"/>
    <w:rsid w:val="00E20C13"/>
    <w:rsid w:val="00E46DAA"/>
    <w:rsid w:val="00E82D87"/>
    <w:rsid w:val="00EB5642"/>
    <w:rsid w:val="00F5365F"/>
    <w:rsid w:val="00F77D46"/>
    <w:rsid w:val="00F8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911AA"/>
  <w15:docId w15:val="{0095E8F5-BD8D-41C1-9482-42DDE836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C1529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509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BC1529"/>
    <w:pPr>
      <w:widowControl w:val="0"/>
      <w:suppressAutoHyphens/>
      <w:autoSpaceDN w:val="0"/>
      <w:textAlignment w:val="baseline"/>
    </w:pPr>
    <w:rPr>
      <w:rFonts w:ascii="Tahoma" w:hAnsi="Tahoma"/>
      <w:kern w:val="3"/>
      <w:szCs w:val="24"/>
    </w:rPr>
  </w:style>
  <w:style w:type="paragraph" w:customStyle="1" w:styleId="Textbody">
    <w:name w:val="Text body"/>
    <w:basedOn w:val="Standard"/>
    <w:rsid w:val="00BC1529"/>
    <w:pPr>
      <w:spacing w:after="120"/>
    </w:pPr>
  </w:style>
  <w:style w:type="paragraph" w:styleId="Lista">
    <w:name w:val="List"/>
    <w:basedOn w:val="Textbody"/>
    <w:rsid w:val="00BC1529"/>
  </w:style>
  <w:style w:type="paragraph" w:customStyle="1" w:styleId="Encabezado1">
    <w:name w:val="Encabezado1"/>
    <w:basedOn w:val="Standard"/>
    <w:rsid w:val="00BC1529"/>
    <w:pPr>
      <w:suppressLineNumbers/>
      <w:tabs>
        <w:tab w:val="center" w:pos="4818"/>
        <w:tab w:val="right" w:pos="9637"/>
      </w:tabs>
    </w:pPr>
  </w:style>
  <w:style w:type="paragraph" w:customStyle="1" w:styleId="Piedepgina1">
    <w:name w:val="Pie de página1"/>
    <w:basedOn w:val="Standard"/>
    <w:rsid w:val="00BC1529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rsid w:val="00BC1529"/>
    <w:pPr>
      <w:suppressLineNumbers/>
    </w:pPr>
  </w:style>
  <w:style w:type="paragraph" w:customStyle="1" w:styleId="TableHeading">
    <w:name w:val="Table Heading"/>
    <w:basedOn w:val="TableContents"/>
    <w:rsid w:val="00BC1529"/>
    <w:pPr>
      <w:jc w:val="center"/>
    </w:pPr>
    <w:rPr>
      <w:b/>
      <w:bCs/>
    </w:rPr>
  </w:style>
  <w:style w:type="paragraph" w:customStyle="1" w:styleId="Epgrafe1">
    <w:name w:val="Epígrafe1"/>
    <w:basedOn w:val="Standard"/>
    <w:rsid w:val="00BC1529"/>
    <w:pPr>
      <w:suppressLineNumbers/>
      <w:spacing w:before="120" w:after="120"/>
    </w:pPr>
    <w:rPr>
      <w:i/>
      <w:iCs/>
      <w:szCs w:val="20"/>
    </w:rPr>
  </w:style>
  <w:style w:type="paragraph" w:customStyle="1" w:styleId="Framecontents">
    <w:name w:val="Frame contents"/>
    <w:basedOn w:val="Textbody"/>
    <w:rsid w:val="00BC1529"/>
  </w:style>
  <w:style w:type="paragraph" w:customStyle="1" w:styleId="Index">
    <w:name w:val="Index"/>
    <w:basedOn w:val="Standard"/>
    <w:rsid w:val="00BC1529"/>
    <w:pPr>
      <w:suppressLineNumbers/>
    </w:pPr>
  </w:style>
  <w:style w:type="character" w:customStyle="1" w:styleId="NumberingSymbols">
    <w:name w:val="Numbering Symbols"/>
    <w:rsid w:val="00BC1529"/>
  </w:style>
  <w:style w:type="character" w:customStyle="1" w:styleId="StrongEmphasis">
    <w:name w:val="Strong Emphasis"/>
    <w:rsid w:val="00BC1529"/>
    <w:rPr>
      <w:b/>
      <w:bCs/>
    </w:rPr>
  </w:style>
  <w:style w:type="paragraph" w:styleId="Encabezado">
    <w:name w:val="header"/>
    <w:basedOn w:val="Normal"/>
    <w:rsid w:val="00BC152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rsid w:val="00BC1529"/>
  </w:style>
  <w:style w:type="paragraph" w:styleId="Piedepgina">
    <w:name w:val="footer"/>
    <w:basedOn w:val="Normal"/>
    <w:rsid w:val="00BC152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rsid w:val="00BC1529"/>
  </w:style>
  <w:style w:type="paragraph" w:styleId="Prrafodelista">
    <w:name w:val="List Paragraph"/>
    <w:basedOn w:val="Normal"/>
    <w:uiPriority w:val="34"/>
    <w:qFormat/>
    <w:rsid w:val="005E531B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="Calibri" w:eastAsia="Times New Roman" w:hAnsi="Calibri" w:cs="Times New Roman"/>
      <w:kern w:val="0"/>
      <w:sz w:val="22"/>
      <w:szCs w:val="22"/>
    </w:rPr>
  </w:style>
  <w:style w:type="paragraph" w:customStyle="1" w:styleId="Body">
    <w:name w:val="Body"/>
    <w:basedOn w:val="Normal"/>
    <w:rsid w:val="007D4E07"/>
    <w:pPr>
      <w:widowControl/>
      <w:suppressAutoHyphens w:val="0"/>
      <w:autoSpaceDN/>
      <w:spacing w:before="120" w:after="120"/>
      <w:ind w:left="360"/>
      <w:textAlignment w:val="auto"/>
    </w:pPr>
    <w:rPr>
      <w:rFonts w:ascii="Arial" w:eastAsia="Times New Roman" w:hAnsi="Arial" w:cs="Times New Roman"/>
      <w:kern w:val="0"/>
      <w:sz w:val="20"/>
      <w:lang w:val="en-US" w:eastAsia="en-US"/>
    </w:rPr>
  </w:style>
  <w:style w:type="paragraph" w:customStyle="1" w:styleId="SectionHeading">
    <w:name w:val="Section Heading"/>
    <w:next w:val="Body"/>
    <w:rsid w:val="007D4E07"/>
    <w:pPr>
      <w:keepNext/>
      <w:spacing w:before="240" w:after="120"/>
    </w:pPr>
    <w:rPr>
      <w:rFonts w:ascii="Arial" w:eastAsia="Times New Roman" w:hAnsi="Arial" w:cs="Times New Roman"/>
      <w:b/>
      <w:sz w:val="24"/>
      <w:szCs w:val="24"/>
      <w:lang w:val="en-US" w:eastAsia="en-US"/>
    </w:rPr>
  </w:style>
  <w:style w:type="paragraph" w:customStyle="1" w:styleId="Steps">
    <w:name w:val="Steps"/>
    <w:basedOn w:val="Normal"/>
    <w:next w:val="Normal"/>
    <w:rsid w:val="007D4E07"/>
    <w:pPr>
      <w:keepNext/>
      <w:widowControl/>
      <w:suppressAutoHyphens w:val="0"/>
      <w:autoSpaceDN/>
      <w:spacing w:before="240" w:after="120"/>
      <w:textAlignment w:val="auto"/>
      <w:outlineLvl w:val="0"/>
    </w:pPr>
    <w:rPr>
      <w:rFonts w:ascii="Arial" w:eastAsia="Arial" w:hAnsi="Arial" w:cs="Times New Roman"/>
      <w:b/>
      <w:kern w:val="0"/>
      <w:sz w:val="22"/>
      <w:szCs w:val="22"/>
      <w:lang w:val="en-US" w:eastAsia="en-US"/>
    </w:rPr>
  </w:style>
  <w:style w:type="paragraph" w:customStyle="1" w:styleId="Bullet1">
    <w:name w:val="Bullet 1"/>
    <w:basedOn w:val="Body"/>
    <w:rsid w:val="007D4E07"/>
    <w:pPr>
      <w:numPr>
        <w:numId w:val="3"/>
      </w:numPr>
      <w:spacing w:before="60" w:after="60"/>
    </w:pPr>
  </w:style>
  <w:style w:type="character" w:customStyle="1" w:styleId="resourcered">
    <w:name w:val="resourcered"/>
    <w:basedOn w:val="Fuentedeprrafopredeter"/>
    <w:rsid w:val="007D4E07"/>
  </w:style>
  <w:style w:type="paragraph" w:customStyle="1" w:styleId="Body2">
    <w:name w:val="Body 2"/>
    <w:basedOn w:val="Body"/>
    <w:rsid w:val="007D4E07"/>
    <w:pPr>
      <w:ind w:left="1080"/>
    </w:pPr>
  </w:style>
  <w:style w:type="paragraph" w:customStyle="1" w:styleId="Bullet2">
    <w:name w:val="Bullet 2"/>
    <w:basedOn w:val="Normal"/>
    <w:rsid w:val="007D4E07"/>
    <w:pPr>
      <w:widowControl/>
      <w:numPr>
        <w:ilvl w:val="3"/>
        <w:numId w:val="3"/>
      </w:numPr>
      <w:suppressAutoHyphens w:val="0"/>
      <w:autoSpaceDN/>
      <w:spacing w:before="60" w:after="60"/>
      <w:textAlignment w:val="auto"/>
    </w:pPr>
    <w:rPr>
      <w:rFonts w:ascii="Arial" w:eastAsia="Arial" w:hAnsi="Arial" w:cs="Times New Roman"/>
      <w:kern w:val="0"/>
      <w:sz w:val="20"/>
      <w:lang w:val="en-US" w:eastAsia="en-US"/>
    </w:rPr>
  </w:style>
  <w:style w:type="paragraph" w:customStyle="1" w:styleId="Figure">
    <w:name w:val="Figure"/>
    <w:basedOn w:val="Normal"/>
    <w:next w:val="Normal"/>
    <w:rsid w:val="007D4E07"/>
    <w:pPr>
      <w:widowControl/>
      <w:suppressAutoHyphens w:val="0"/>
      <w:autoSpaceDN/>
      <w:spacing w:before="240" w:after="240"/>
      <w:jc w:val="center"/>
      <w:textAlignment w:val="auto"/>
    </w:pPr>
    <w:rPr>
      <w:rFonts w:ascii="Arial" w:eastAsia="SimSun" w:hAnsi="Arial" w:cs="Arial"/>
      <w:kern w:val="0"/>
      <w:sz w:val="20"/>
      <w:szCs w:val="20"/>
      <w:lang w:val="en-US" w:eastAsia="zh-CN"/>
    </w:rPr>
  </w:style>
  <w:style w:type="paragraph" w:customStyle="1" w:styleId="Substepalpha">
    <w:name w:val="Substep alpha"/>
    <w:basedOn w:val="Body"/>
    <w:rsid w:val="007D4E07"/>
    <w:pPr>
      <w:numPr>
        <w:numId w:val="4"/>
      </w:numPr>
    </w:pPr>
  </w:style>
  <w:style w:type="character" w:customStyle="1" w:styleId="Body2Char">
    <w:name w:val="Body 2 Char"/>
    <w:basedOn w:val="Fuentedeprrafopredeter"/>
    <w:rsid w:val="007D4E07"/>
    <w:rPr>
      <w:rFonts w:ascii="Arial" w:hAnsi="Arial"/>
      <w:szCs w:val="24"/>
      <w:lang w:val="en-US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4E07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4E07"/>
    <w:rPr>
      <w:rFonts w:ascii="Tahoma" w:hAnsi="Tahoma"/>
      <w:kern w:val="3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509C4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4"/>
      <w:szCs w:val="28"/>
    </w:rPr>
  </w:style>
  <w:style w:type="paragraph" w:styleId="Sinespaciado">
    <w:name w:val="No Spacing"/>
    <w:uiPriority w:val="1"/>
    <w:qFormat/>
    <w:rsid w:val="006D21CB"/>
    <w:pPr>
      <w:widowControl w:val="0"/>
      <w:suppressAutoHyphens/>
      <w:autoSpaceDN w:val="0"/>
      <w:spacing w:before="120"/>
      <w:jc w:val="both"/>
      <w:textAlignment w:val="baseline"/>
    </w:pPr>
    <w:rPr>
      <w:rFonts w:asciiTheme="minorHAnsi" w:hAnsiTheme="minorHAnsi"/>
      <w:kern w:val="3"/>
      <w:sz w:val="22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6D21C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F83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SERVICIOS%20EN%20RED\Examenes\Examen%20DHC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Examen DHCP</Template>
  <TotalTime>7</TotalTime>
  <Pages>2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Gordillo Bellido Manuela</cp:lastModifiedBy>
  <cp:revision>6</cp:revision>
  <cp:lastPrinted>2011-11-24T12:52:00Z</cp:lastPrinted>
  <dcterms:created xsi:type="dcterms:W3CDTF">2022-01-31T10:54:00Z</dcterms:created>
  <dcterms:modified xsi:type="dcterms:W3CDTF">2023-01-26T12:42:00Z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