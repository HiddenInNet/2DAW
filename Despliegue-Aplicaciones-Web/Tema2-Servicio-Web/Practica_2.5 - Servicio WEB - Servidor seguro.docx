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513"/>
        <w:gridCol w:w="1843"/>
      </w:tblGrid>
      <w:tr w:rsidR="00BC1529" w14:paraId="05526EE2" w14:textId="77777777" w:rsidTr="005E531B">
        <w:trPr>
          <w:trHeight w:val="888"/>
        </w:trPr>
        <w:tc>
          <w:tcPr>
            <w:tcW w:w="7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795424" w14:textId="05582A50" w:rsidR="00BC1529" w:rsidRPr="005E531B" w:rsidRDefault="00234454" w:rsidP="00234454">
            <w:pPr>
              <w:pStyle w:val="TableContents"/>
              <w:shd w:val="clear" w:color="auto" w:fill="365F91"/>
              <w:tabs>
                <w:tab w:val="left" w:pos="2008"/>
                <w:tab w:val="center" w:pos="3701"/>
              </w:tabs>
              <w:spacing w:after="113"/>
              <w:jc w:val="center"/>
              <w:rPr>
                <w:rFonts w:ascii="Cambria" w:hAnsi="Cambria"/>
                <w:b/>
                <w:bCs/>
                <w:i/>
                <w:iCs/>
                <w:color w:val="FFFFFF"/>
                <w:sz w:val="32"/>
                <w:szCs w:val="32"/>
              </w:rPr>
            </w:pPr>
            <w:r>
              <w:rPr>
                <w:rFonts w:ascii="Cambria" w:hAnsi="Cambria"/>
                <w:b/>
                <w:bCs/>
                <w:i/>
                <w:iCs/>
                <w:color w:val="FFFFFF"/>
                <w:sz w:val="32"/>
                <w:szCs w:val="32"/>
                <w:shd w:val="clear" w:color="auto" w:fill="365F91"/>
              </w:rPr>
              <w:t>Despliegue de Aplicaciones Web</w:t>
            </w:r>
            <w:r w:rsidR="005E531B" w:rsidRPr="005E531B">
              <w:rPr>
                <w:rFonts w:ascii="Cambria" w:hAnsi="Cambria"/>
                <w:b/>
                <w:bCs/>
                <w:i/>
                <w:iCs/>
                <w:color w:val="FFFFFF"/>
                <w:sz w:val="32"/>
                <w:szCs w:val="32"/>
                <w:shd w:val="clear" w:color="auto" w:fill="365F91"/>
              </w:rPr>
              <w:t xml:space="preserve">                                   </w:t>
            </w:r>
          </w:p>
          <w:p w14:paraId="149DB223" w14:textId="225BEFB1" w:rsidR="00BC1529" w:rsidRDefault="00F06B2F" w:rsidP="004152FA">
            <w:pPr>
              <w:pStyle w:val="TableContents"/>
              <w:ind w:left="-55"/>
              <w:jc w:val="center"/>
              <w:rPr>
                <w:b/>
                <w:bCs/>
                <w:sz w:val="24"/>
              </w:rPr>
            </w:pPr>
            <w:r w:rsidRPr="00AC6955">
              <w:rPr>
                <w:rFonts w:ascii="Cambria" w:hAnsi="Cambria"/>
                <w:b/>
                <w:bCs/>
                <w:color w:val="365F91" w:themeColor="accent1" w:themeShade="BF"/>
                <w:sz w:val="32"/>
                <w:szCs w:val="32"/>
              </w:rPr>
              <w:t xml:space="preserve">UD </w:t>
            </w:r>
            <w:r w:rsidR="00234454" w:rsidRPr="00AC6955">
              <w:rPr>
                <w:rFonts w:ascii="Cambria" w:hAnsi="Cambria"/>
                <w:b/>
                <w:bCs/>
                <w:color w:val="365F91" w:themeColor="accent1" w:themeShade="BF"/>
                <w:sz w:val="32"/>
                <w:szCs w:val="32"/>
              </w:rPr>
              <w:t>02</w:t>
            </w:r>
            <w:r w:rsidR="005D5FEF" w:rsidRPr="00AC6955">
              <w:rPr>
                <w:rFonts w:ascii="Cambria" w:hAnsi="Cambria"/>
                <w:b/>
                <w:bCs/>
                <w:color w:val="365F91" w:themeColor="accent1" w:themeShade="BF"/>
                <w:sz w:val="32"/>
                <w:szCs w:val="32"/>
              </w:rPr>
              <w:t xml:space="preserve">. </w:t>
            </w:r>
            <w:r w:rsidR="003602D7" w:rsidRPr="00AC6955">
              <w:rPr>
                <w:rFonts w:ascii="Cambria" w:hAnsi="Cambria"/>
                <w:b/>
                <w:bCs/>
                <w:color w:val="365F91" w:themeColor="accent1" w:themeShade="BF"/>
                <w:sz w:val="32"/>
                <w:szCs w:val="32"/>
              </w:rPr>
              <w:t>Servidor</w:t>
            </w:r>
            <w:r w:rsidR="00234454" w:rsidRPr="00AC6955">
              <w:rPr>
                <w:rFonts w:ascii="Cambria" w:hAnsi="Cambria"/>
                <w:b/>
                <w:bCs/>
                <w:color w:val="365F91" w:themeColor="accent1" w:themeShade="BF"/>
                <w:sz w:val="32"/>
                <w:szCs w:val="32"/>
              </w:rPr>
              <w:t xml:space="preserve"> Web</w:t>
            </w:r>
          </w:p>
        </w:tc>
        <w:tc>
          <w:tcPr>
            <w:tcW w:w="184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C7A004" w14:textId="073AFB80" w:rsidR="00BC1529" w:rsidRDefault="00234454" w:rsidP="005E531B">
            <w:pPr>
              <w:pStyle w:val="TableContents"/>
              <w:ind w:right="483"/>
              <w:jc w:val="center"/>
            </w:pPr>
            <w:r>
              <w:rPr>
                <w:noProof/>
              </w:rPr>
              <w:drawing>
                <wp:inline distT="0" distB="0" distL="0" distR="0" wp14:anchorId="7CCF1B9D" wp14:editId="30634621">
                  <wp:extent cx="1110887" cy="1196340"/>
                  <wp:effectExtent l="0" t="0" r="0" b="381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1514" cy="1218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1529" w14:paraId="1D867FB4" w14:textId="77777777" w:rsidTr="005E531B">
        <w:trPr>
          <w:trHeight w:val="1008"/>
        </w:trPr>
        <w:tc>
          <w:tcPr>
            <w:tcW w:w="75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7474C5" w14:textId="39BC5808" w:rsidR="005E531B" w:rsidRPr="003602D7" w:rsidRDefault="00234454" w:rsidP="00F06B2F">
            <w:pPr>
              <w:pStyle w:val="TableContents"/>
              <w:jc w:val="center"/>
              <w:rPr>
                <w:b/>
                <w:color w:val="808080" w:themeColor="background1" w:themeShade="80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color w:val="808080" w:themeColor="background1" w:themeShade="80"/>
                <w:sz w:val="36"/>
                <w:szCs w:val="36"/>
              </w:rPr>
              <w:t>Practica 2.4</w:t>
            </w:r>
            <w:r w:rsidR="00C509C4">
              <w:rPr>
                <w:rFonts w:ascii="Calibri" w:hAnsi="Calibri" w:cs="Calibri"/>
                <w:b/>
                <w:color w:val="808080" w:themeColor="background1" w:themeShade="80"/>
                <w:sz w:val="36"/>
                <w:szCs w:val="36"/>
              </w:rPr>
              <w:t xml:space="preserve">: </w:t>
            </w:r>
            <w:r w:rsidR="004152FA">
              <w:rPr>
                <w:rFonts w:ascii="Calibri" w:hAnsi="Calibri" w:cs="Calibri"/>
                <w:b/>
                <w:color w:val="808080" w:themeColor="background1" w:themeShade="80"/>
                <w:sz w:val="36"/>
                <w:szCs w:val="36"/>
              </w:rPr>
              <w:t>S</w:t>
            </w:r>
            <w:r w:rsidR="00F06B2F">
              <w:rPr>
                <w:rFonts w:ascii="Calibri" w:hAnsi="Calibri" w:cs="Calibri"/>
                <w:b/>
                <w:color w:val="808080" w:themeColor="background1" w:themeShade="80"/>
                <w:sz w:val="36"/>
                <w:szCs w:val="36"/>
              </w:rPr>
              <w:t>eguridad Apache</w:t>
            </w:r>
          </w:p>
        </w:tc>
        <w:tc>
          <w:tcPr>
            <w:tcW w:w="1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B09664" w14:textId="77777777" w:rsidR="00BC1529" w:rsidRDefault="00BC1529"/>
        </w:tc>
      </w:tr>
    </w:tbl>
    <w:p w14:paraId="4BDDDC27" w14:textId="365ADF7E" w:rsidR="00BC1529" w:rsidRDefault="00BC1529" w:rsidP="00A57502">
      <w:pPr>
        <w:pStyle w:val="Sinespaciado"/>
      </w:pPr>
    </w:p>
    <w:p w14:paraId="573CA80F" w14:textId="4D0825A2" w:rsidR="00234454" w:rsidRPr="00A57502" w:rsidRDefault="00234454" w:rsidP="00A57502">
      <w:pPr>
        <w:pStyle w:val="Sinespaciado"/>
        <w:rPr>
          <w:rFonts w:cstheme="minorHAnsi"/>
          <w:szCs w:val="22"/>
        </w:rPr>
      </w:pPr>
    </w:p>
    <w:sdt>
      <w:sdtPr>
        <w:rPr>
          <w:rFonts w:ascii="Times New Roman" w:eastAsia="Lucida Sans Unicode" w:hAnsi="Times New Roman" w:cs="Tahoma"/>
          <w:color w:val="auto"/>
          <w:kern w:val="3"/>
          <w:sz w:val="24"/>
          <w:szCs w:val="24"/>
        </w:rPr>
        <w:id w:val="-2170597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47AC39" w14:textId="47F7691C" w:rsidR="00A57502" w:rsidRDefault="00A57502">
          <w:pPr>
            <w:pStyle w:val="TtuloTDC"/>
          </w:pPr>
          <w:r>
            <w:t>Contenido</w:t>
          </w:r>
        </w:p>
        <w:p w14:paraId="501D3470" w14:textId="011A83A3" w:rsidR="00A70DDA" w:rsidRPr="00A70DDA" w:rsidRDefault="00A57502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HAnsi"/>
              <w:noProof/>
              <w:kern w:val="0"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19255157" w:history="1">
            <w:r w:rsidR="00A70DDA" w:rsidRPr="00A70DDA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</w:rPr>
              <w:t>Objetivos</w:t>
            </w:r>
            <w:r w:rsidR="00A70DDA" w:rsidRPr="00A70DD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A70DDA" w:rsidRPr="00A70DD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A70DDA" w:rsidRPr="00A70DD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_Toc119255157 \h </w:instrText>
            </w:r>
            <w:r w:rsidR="00A70DDA" w:rsidRPr="00A70DD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A70DDA" w:rsidRPr="00A70DD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A70DDA" w:rsidRPr="00A70DD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1</w:t>
            </w:r>
            <w:r w:rsidR="00A70DDA" w:rsidRPr="00A70DD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B717E70" w14:textId="71DBA5E0" w:rsidR="00A70DDA" w:rsidRPr="00A70DDA" w:rsidRDefault="00000000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HAnsi"/>
              <w:noProof/>
              <w:kern w:val="0"/>
              <w:sz w:val="22"/>
              <w:szCs w:val="22"/>
            </w:rPr>
          </w:pPr>
          <w:hyperlink w:anchor="_Toc119255158" w:history="1">
            <w:r w:rsidR="00A70DDA" w:rsidRPr="00A70DDA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</w:rPr>
              <w:t>Información básica/Preparación</w:t>
            </w:r>
            <w:r w:rsidR="00A70DDA" w:rsidRPr="00A70DD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A70DDA" w:rsidRPr="00A70DD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A70DDA" w:rsidRPr="00A70DD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_Toc119255158 \h </w:instrText>
            </w:r>
            <w:r w:rsidR="00A70DDA" w:rsidRPr="00A70DD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A70DDA" w:rsidRPr="00A70DD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A70DDA" w:rsidRPr="00A70DD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1</w:t>
            </w:r>
            <w:r w:rsidR="00A70DDA" w:rsidRPr="00A70DD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C0C48AF" w14:textId="598A2F3E" w:rsidR="00A70DDA" w:rsidRPr="00A70DDA" w:rsidRDefault="00000000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HAnsi"/>
              <w:noProof/>
              <w:kern w:val="0"/>
              <w:sz w:val="22"/>
              <w:szCs w:val="22"/>
            </w:rPr>
          </w:pPr>
          <w:hyperlink w:anchor="_Toc119255159" w:history="1">
            <w:r w:rsidR="00A70DDA" w:rsidRPr="00A70DDA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</w:rPr>
              <w:t>Condiciones de entrega.</w:t>
            </w:r>
            <w:r w:rsidR="00A70DDA" w:rsidRPr="00A70DD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A70DDA" w:rsidRPr="00A70DD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A70DDA" w:rsidRPr="00A70DD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_Toc119255159 \h </w:instrText>
            </w:r>
            <w:r w:rsidR="00A70DDA" w:rsidRPr="00A70DD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A70DDA" w:rsidRPr="00A70DD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A70DDA" w:rsidRPr="00A70DD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1</w:t>
            </w:r>
            <w:r w:rsidR="00A70DDA" w:rsidRPr="00A70DD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E4D2BAE" w14:textId="081D8AFE" w:rsidR="00A70DDA" w:rsidRPr="00A70DDA" w:rsidRDefault="00000000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HAnsi"/>
              <w:noProof/>
              <w:kern w:val="0"/>
              <w:sz w:val="22"/>
              <w:szCs w:val="22"/>
            </w:rPr>
          </w:pPr>
          <w:hyperlink w:anchor="_Toc119255160" w:history="1">
            <w:r w:rsidR="00A70DDA" w:rsidRPr="00A70DDA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</w:rPr>
              <w:t>Desarrollo</w:t>
            </w:r>
            <w:r w:rsidR="00A70DDA" w:rsidRPr="00A70DD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A70DDA" w:rsidRPr="00A70DD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A70DDA" w:rsidRPr="00A70DD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_Toc119255160 \h </w:instrText>
            </w:r>
            <w:r w:rsidR="00A70DDA" w:rsidRPr="00A70DD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A70DDA" w:rsidRPr="00A70DD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A70DDA" w:rsidRPr="00A70DD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1</w:t>
            </w:r>
            <w:r w:rsidR="00A70DDA" w:rsidRPr="00A70DD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1917E57" w14:textId="2375E51D" w:rsidR="00A70DDA" w:rsidRPr="00A70DDA" w:rsidRDefault="00000000">
          <w:pPr>
            <w:pStyle w:val="TDC2"/>
            <w:tabs>
              <w:tab w:val="right" w:leader="dot" w:pos="9016"/>
            </w:tabs>
            <w:rPr>
              <w:rFonts w:asciiTheme="minorHAnsi" w:hAnsiTheme="minorHAnsi" w:cstheme="minorHAnsi"/>
              <w:noProof/>
              <w:sz w:val="22"/>
              <w:szCs w:val="22"/>
            </w:rPr>
          </w:pPr>
          <w:hyperlink w:anchor="_Toc119255161" w:history="1">
            <w:r w:rsidR="00A70DDA" w:rsidRPr="00A70DDA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</w:rPr>
              <w:t>Paso 1: Activar módulo SSL</w:t>
            </w:r>
            <w:r w:rsidR="00A70DDA" w:rsidRPr="00A70DD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A70DDA" w:rsidRPr="00A70DD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A70DDA" w:rsidRPr="00A70DD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_Toc119255161 \h </w:instrText>
            </w:r>
            <w:r w:rsidR="00A70DDA" w:rsidRPr="00A70DD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A70DDA" w:rsidRPr="00A70DD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A70DDA" w:rsidRPr="00A70DD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1</w:t>
            </w:r>
            <w:r w:rsidR="00A70DDA" w:rsidRPr="00A70DD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5A89810" w14:textId="26076437" w:rsidR="00A70DDA" w:rsidRPr="00A70DDA" w:rsidRDefault="00000000">
          <w:pPr>
            <w:pStyle w:val="TDC2"/>
            <w:tabs>
              <w:tab w:val="right" w:leader="dot" w:pos="9016"/>
            </w:tabs>
            <w:rPr>
              <w:rFonts w:asciiTheme="minorHAnsi" w:hAnsiTheme="minorHAnsi" w:cstheme="minorHAnsi"/>
              <w:noProof/>
              <w:sz w:val="22"/>
              <w:szCs w:val="22"/>
            </w:rPr>
          </w:pPr>
          <w:hyperlink w:anchor="_Toc119255162" w:history="1">
            <w:r w:rsidR="00A70DDA" w:rsidRPr="00A70DDA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</w:rPr>
              <w:t>Paso 2: Puerto seguro</w:t>
            </w:r>
            <w:r w:rsidR="00A70DDA" w:rsidRPr="00A70DD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A70DDA" w:rsidRPr="00A70DD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A70DDA" w:rsidRPr="00A70DD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_Toc119255162 \h </w:instrText>
            </w:r>
            <w:r w:rsidR="00A70DDA" w:rsidRPr="00A70DD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A70DDA" w:rsidRPr="00A70DD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A70DDA" w:rsidRPr="00A70DD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2</w:t>
            </w:r>
            <w:r w:rsidR="00A70DDA" w:rsidRPr="00A70DD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FDE6A16" w14:textId="163B4DFB" w:rsidR="00A70DDA" w:rsidRPr="00A70DDA" w:rsidRDefault="00000000">
          <w:pPr>
            <w:pStyle w:val="TDC2"/>
            <w:tabs>
              <w:tab w:val="right" w:leader="dot" w:pos="9016"/>
            </w:tabs>
            <w:rPr>
              <w:rFonts w:asciiTheme="minorHAnsi" w:hAnsiTheme="minorHAnsi" w:cstheme="minorHAnsi"/>
              <w:noProof/>
              <w:sz w:val="22"/>
              <w:szCs w:val="22"/>
            </w:rPr>
          </w:pPr>
          <w:hyperlink w:anchor="_Toc119255163" w:history="1">
            <w:r w:rsidR="00A70DDA" w:rsidRPr="00A70DDA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</w:rPr>
              <w:t>Paso 3: Crear host virtual</w:t>
            </w:r>
            <w:r w:rsidR="00A70DDA" w:rsidRPr="00A70DD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A70DDA" w:rsidRPr="00A70DD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A70DDA" w:rsidRPr="00A70DD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_Toc119255163 \h </w:instrText>
            </w:r>
            <w:r w:rsidR="00A70DDA" w:rsidRPr="00A70DD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A70DDA" w:rsidRPr="00A70DD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A70DDA" w:rsidRPr="00A70DD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2</w:t>
            </w:r>
            <w:r w:rsidR="00A70DDA" w:rsidRPr="00A70DD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298CAC0" w14:textId="7D7D76D6" w:rsidR="00A70DDA" w:rsidRPr="00A70DDA" w:rsidRDefault="00000000">
          <w:pPr>
            <w:pStyle w:val="TDC2"/>
            <w:tabs>
              <w:tab w:val="right" w:leader="dot" w:pos="9016"/>
            </w:tabs>
            <w:rPr>
              <w:rFonts w:asciiTheme="minorHAnsi" w:hAnsiTheme="minorHAnsi" w:cstheme="minorHAnsi"/>
              <w:noProof/>
              <w:sz w:val="22"/>
              <w:szCs w:val="22"/>
            </w:rPr>
          </w:pPr>
          <w:hyperlink w:anchor="_Toc119255164" w:history="1">
            <w:r w:rsidR="00A70DDA" w:rsidRPr="00A70DDA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</w:rPr>
              <w:t>Paso 4: Instalar OpenSSL</w:t>
            </w:r>
            <w:r w:rsidR="00A70DDA" w:rsidRPr="00A70DD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A70DDA" w:rsidRPr="00A70DD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A70DDA" w:rsidRPr="00A70DD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_Toc119255164 \h </w:instrText>
            </w:r>
            <w:r w:rsidR="00A70DDA" w:rsidRPr="00A70DD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A70DDA" w:rsidRPr="00A70DD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A70DDA" w:rsidRPr="00A70DD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4</w:t>
            </w:r>
            <w:r w:rsidR="00A70DDA" w:rsidRPr="00A70DD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AA6EBDD" w14:textId="5F35B9DC" w:rsidR="00A70DDA" w:rsidRPr="00A70DDA" w:rsidRDefault="00000000">
          <w:pPr>
            <w:pStyle w:val="TDC2"/>
            <w:tabs>
              <w:tab w:val="right" w:leader="dot" w:pos="9016"/>
            </w:tabs>
            <w:rPr>
              <w:rFonts w:asciiTheme="minorHAnsi" w:hAnsiTheme="minorHAnsi" w:cstheme="minorHAnsi"/>
              <w:noProof/>
              <w:sz w:val="22"/>
              <w:szCs w:val="22"/>
            </w:rPr>
          </w:pPr>
          <w:hyperlink w:anchor="_Toc119255165" w:history="1">
            <w:r w:rsidR="00A70DDA" w:rsidRPr="00A70DDA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</w:rPr>
              <w:t>Paso 5: Generar el certificado autofirmado y su clave</w:t>
            </w:r>
            <w:r w:rsidR="00A70DDA" w:rsidRPr="00A70DD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A70DDA" w:rsidRPr="00A70DD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A70DDA" w:rsidRPr="00A70DD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_Toc119255165 \h </w:instrText>
            </w:r>
            <w:r w:rsidR="00A70DDA" w:rsidRPr="00A70DD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A70DDA" w:rsidRPr="00A70DD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A70DDA" w:rsidRPr="00A70DD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4</w:t>
            </w:r>
            <w:r w:rsidR="00A70DDA" w:rsidRPr="00A70DD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0B33508" w14:textId="647E0D23" w:rsidR="00A70DDA" w:rsidRPr="00A70DDA" w:rsidRDefault="00000000">
          <w:pPr>
            <w:pStyle w:val="TDC2"/>
            <w:tabs>
              <w:tab w:val="right" w:leader="dot" w:pos="9016"/>
            </w:tabs>
            <w:rPr>
              <w:rFonts w:asciiTheme="minorHAnsi" w:hAnsiTheme="minorHAnsi" w:cstheme="minorHAnsi"/>
              <w:noProof/>
              <w:sz w:val="22"/>
              <w:szCs w:val="22"/>
            </w:rPr>
          </w:pPr>
          <w:hyperlink w:anchor="_Toc119255166" w:history="1">
            <w:r w:rsidR="00A70DDA" w:rsidRPr="00A70DDA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</w:rPr>
              <w:t>Paso 6: Modificar fichero de configuración  de servidor seguro</w:t>
            </w:r>
            <w:r w:rsidR="00A70DDA" w:rsidRPr="00A70DD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A70DDA" w:rsidRPr="00A70DD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A70DDA" w:rsidRPr="00A70DD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_Toc119255166 \h </w:instrText>
            </w:r>
            <w:r w:rsidR="00A70DDA" w:rsidRPr="00A70DD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A70DDA" w:rsidRPr="00A70DD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A70DDA" w:rsidRPr="00A70DD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7</w:t>
            </w:r>
            <w:r w:rsidR="00A70DDA" w:rsidRPr="00A70DD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6065324" w14:textId="45DEF11D" w:rsidR="00A70DDA" w:rsidRPr="00A70DDA" w:rsidRDefault="00000000">
          <w:pPr>
            <w:pStyle w:val="TDC2"/>
            <w:tabs>
              <w:tab w:val="right" w:leader="dot" w:pos="9016"/>
            </w:tabs>
            <w:rPr>
              <w:rFonts w:asciiTheme="minorHAnsi" w:hAnsiTheme="minorHAnsi" w:cstheme="minorHAnsi"/>
              <w:noProof/>
              <w:sz w:val="22"/>
              <w:szCs w:val="22"/>
            </w:rPr>
          </w:pPr>
          <w:hyperlink w:anchor="_Toc119255167" w:history="1">
            <w:r w:rsidR="00A70DDA" w:rsidRPr="00A70DDA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</w:rPr>
              <w:t>Paso 7: Aplicar cambios</w:t>
            </w:r>
            <w:r w:rsidR="00A70DDA" w:rsidRPr="00A70DD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A70DDA" w:rsidRPr="00A70DD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A70DDA" w:rsidRPr="00A70DD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_Toc119255167 \h </w:instrText>
            </w:r>
            <w:r w:rsidR="00A70DDA" w:rsidRPr="00A70DD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A70DDA" w:rsidRPr="00A70DD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A70DDA" w:rsidRPr="00A70DD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8</w:t>
            </w:r>
            <w:r w:rsidR="00A70DDA" w:rsidRPr="00A70DD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BB060C0" w14:textId="5F5F56DD" w:rsidR="00A70DDA" w:rsidRPr="00A70DDA" w:rsidRDefault="00000000">
          <w:pPr>
            <w:pStyle w:val="TDC2"/>
            <w:tabs>
              <w:tab w:val="right" w:leader="dot" w:pos="9016"/>
            </w:tabs>
            <w:rPr>
              <w:rFonts w:asciiTheme="minorHAnsi" w:hAnsiTheme="minorHAnsi" w:cstheme="minorHAnsi"/>
              <w:noProof/>
              <w:sz w:val="22"/>
              <w:szCs w:val="22"/>
            </w:rPr>
          </w:pPr>
          <w:hyperlink w:anchor="_Toc119255168" w:history="1">
            <w:r w:rsidR="00A70DDA" w:rsidRPr="00A70DDA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</w:rPr>
              <w:t>Paso 8: Comprobar funcionamiento</w:t>
            </w:r>
            <w:r w:rsidR="00A70DDA" w:rsidRPr="00A70DD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A70DDA" w:rsidRPr="00A70DD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A70DDA" w:rsidRPr="00A70DD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_Toc119255168 \h </w:instrText>
            </w:r>
            <w:r w:rsidR="00A70DDA" w:rsidRPr="00A70DD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A70DDA" w:rsidRPr="00A70DD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A70DDA" w:rsidRPr="00A70DD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8</w:t>
            </w:r>
            <w:r w:rsidR="00A70DDA" w:rsidRPr="00A70DD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87C62F8" w14:textId="3FD32D17" w:rsidR="00A70DDA" w:rsidRPr="00A70DDA" w:rsidRDefault="00000000">
          <w:pPr>
            <w:pStyle w:val="TDC2"/>
            <w:tabs>
              <w:tab w:val="right" w:leader="dot" w:pos="9016"/>
            </w:tabs>
            <w:rPr>
              <w:rFonts w:asciiTheme="minorHAnsi" w:hAnsiTheme="minorHAnsi" w:cstheme="minorHAnsi"/>
              <w:noProof/>
              <w:sz w:val="22"/>
              <w:szCs w:val="22"/>
            </w:rPr>
          </w:pPr>
          <w:hyperlink w:anchor="_Toc119255169" w:history="1">
            <w:r w:rsidR="00A70DDA" w:rsidRPr="00A70DDA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</w:rPr>
              <w:t>Paso 9: Comprobar que el certificado es el correcto</w:t>
            </w:r>
            <w:r w:rsidR="00A70DDA" w:rsidRPr="00A70DD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A70DDA" w:rsidRPr="00A70DD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A70DDA" w:rsidRPr="00A70DD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_Toc119255169 \h </w:instrText>
            </w:r>
            <w:r w:rsidR="00A70DDA" w:rsidRPr="00A70DD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A70DDA" w:rsidRPr="00A70DD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A70DDA" w:rsidRPr="00A70DD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9</w:t>
            </w:r>
            <w:r w:rsidR="00A70DDA" w:rsidRPr="00A70DD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0A6F287" w14:textId="46ED86EE" w:rsidR="00A57502" w:rsidRDefault="00A57502">
          <w:r>
            <w:rPr>
              <w:b/>
              <w:bCs/>
            </w:rPr>
            <w:fldChar w:fldCharType="end"/>
          </w:r>
        </w:p>
      </w:sdtContent>
    </w:sdt>
    <w:p w14:paraId="72CFF16E" w14:textId="77777777" w:rsidR="00234454" w:rsidRPr="00A57502" w:rsidRDefault="00234454" w:rsidP="00A57502">
      <w:pPr>
        <w:pStyle w:val="Sinespaciado"/>
        <w:rPr>
          <w:rFonts w:cstheme="minorHAnsi"/>
          <w:szCs w:val="22"/>
        </w:rPr>
      </w:pPr>
    </w:p>
    <w:p w14:paraId="4A07142F" w14:textId="77777777" w:rsidR="00234454" w:rsidRPr="00A57502" w:rsidRDefault="00234454" w:rsidP="00A57502">
      <w:pPr>
        <w:pStyle w:val="Sinespaciado"/>
        <w:rPr>
          <w:rFonts w:cstheme="minorHAnsi"/>
          <w:szCs w:val="22"/>
        </w:rPr>
      </w:pPr>
    </w:p>
    <w:p w14:paraId="5FE40065" w14:textId="2A2D8D15" w:rsidR="00A57502" w:rsidRDefault="00A57502" w:rsidP="00A57502">
      <w:pPr>
        <w:pStyle w:val="Sinespaciado"/>
      </w:pPr>
    </w:p>
    <w:p w14:paraId="080D0D84" w14:textId="0C9E2326" w:rsidR="00234454" w:rsidRPr="00A57502" w:rsidRDefault="00234454">
      <w:pPr>
        <w:pStyle w:val="Standard"/>
        <w:rPr>
          <w:rFonts w:asciiTheme="minorHAnsi" w:hAnsiTheme="minorHAnsi" w:cstheme="minorHAnsi"/>
          <w:sz w:val="22"/>
          <w:szCs w:val="22"/>
        </w:rPr>
        <w:sectPr w:rsidR="00234454" w:rsidRPr="00A57502" w:rsidSect="00234454">
          <w:headerReference w:type="default" r:id="rId9"/>
          <w:footerReference w:type="default" r:id="rId10"/>
          <w:footerReference w:type="first" r:id="rId11"/>
          <w:pgSz w:w="11906" w:h="16838"/>
          <w:pgMar w:top="1440" w:right="1440" w:bottom="1440" w:left="1440" w:header="720" w:footer="720" w:gutter="0"/>
          <w:pgNumType w:fmt="lowerRoman" w:start="1"/>
          <w:cols w:space="720"/>
          <w:titlePg/>
          <w:docGrid w:linePitch="326"/>
        </w:sectPr>
      </w:pPr>
    </w:p>
    <w:p w14:paraId="1953B41D" w14:textId="35EB5040" w:rsidR="007D4E07" w:rsidRDefault="007D4E07" w:rsidP="007D4E07">
      <w:pPr>
        <w:pStyle w:val="Ttulo1"/>
      </w:pPr>
      <w:bookmarkStart w:id="0" w:name="_Toc87612109"/>
      <w:bookmarkStart w:id="1" w:name="_Toc119255157"/>
      <w:r>
        <w:lastRenderedPageBreak/>
        <w:t>Objetivos</w:t>
      </w:r>
      <w:bookmarkEnd w:id="0"/>
      <w:bookmarkEnd w:id="1"/>
    </w:p>
    <w:p w14:paraId="3B317E3F" w14:textId="77777777" w:rsidR="004152FA" w:rsidRPr="004152FA" w:rsidRDefault="004152FA" w:rsidP="004152FA">
      <w:pPr>
        <w:pStyle w:val="Sinespaciado"/>
        <w:numPr>
          <w:ilvl w:val="0"/>
          <w:numId w:val="12"/>
        </w:numPr>
        <w:rPr>
          <w:szCs w:val="22"/>
        </w:rPr>
      </w:pPr>
      <w:bookmarkStart w:id="2" w:name="_Toc492961008"/>
      <w:bookmarkStart w:id="3" w:name="_Toc492974528"/>
      <w:bookmarkStart w:id="4" w:name="_Toc492974581"/>
      <w:bookmarkStart w:id="5" w:name="_Toc494171525"/>
      <w:r w:rsidRPr="004152FA">
        <w:rPr>
          <w:szCs w:val="22"/>
        </w:rPr>
        <w:t xml:space="preserve">Instalar servidor </w:t>
      </w:r>
      <w:r w:rsidR="000C49B6">
        <w:rPr>
          <w:szCs w:val="22"/>
        </w:rPr>
        <w:t>HTTPs</w:t>
      </w:r>
    </w:p>
    <w:p w14:paraId="74C51C30" w14:textId="77777777" w:rsidR="004152FA" w:rsidRPr="004152FA" w:rsidRDefault="004152FA" w:rsidP="004152FA">
      <w:pPr>
        <w:pStyle w:val="Sinespaciado"/>
        <w:numPr>
          <w:ilvl w:val="0"/>
          <w:numId w:val="12"/>
        </w:numPr>
        <w:rPr>
          <w:szCs w:val="22"/>
        </w:rPr>
      </w:pPr>
      <w:r w:rsidRPr="004152FA">
        <w:rPr>
          <w:szCs w:val="22"/>
        </w:rPr>
        <w:t xml:space="preserve">Configurar servidor </w:t>
      </w:r>
      <w:r w:rsidR="000C49B6">
        <w:rPr>
          <w:szCs w:val="22"/>
        </w:rPr>
        <w:t>HTTPs</w:t>
      </w:r>
    </w:p>
    <w:p w14:paraId="48D74D75" w14:textId="77777777" w:rsidR="007D4E07" w:rsidRPr="007D4E07" w:rsidRDefault="007D4E07" w:rsidP="007D4E07">
      <w:pPr>
        <w:pStyle w:val="Ttulo1"/>
        <w:rPr>
          <w:rFonts w:ascii="Arial" w:hAnsi="Arial"/>
        </w:rPr>
      </w:pPr>
      <w:bookmarkStart w:id="6" w:name="_Toc87612110"/>
      <w:bookmarkStart w:id="7" w:name="_Toc119255158"/>
      <w:bookmarkEnd w:id="2"/>
      <w:bookmarkEnd w:id="3"/>
      <w:bookmarkEnd w:id="4"/>
      <w:bookmarkEnd w:id="5"/>
      <w:r>
        <w:t>Información básica/Preparación</w:t>
      </w:r>
      <w:bookmarkEnd w:id="6"/>
      <w:bookmarkEnd w:id="7"/>
    </w:p>
    <w:p w14:paraId="06C34A43" w14:textId="77777777" w:rsidR="007D4E07" w:rsidRDefault="007D4E07" w:rsidP="004152FA">
      <w:pPr>
        <w:pStyle w:val="Sinespaciado"/>
      </w:pPr>
      <w:r w:rsidRPr="001A0D09">
        <w:t xml:space="preserve">Este laboratorio se </w:t>
      </w:r>
      <w:r>
        <w:t>llevará a cabo</w:t>
      </w:r>
      <w:r w:rsidR="005C4919">
        <w:t xml:space="preserve"> indi</w:t>
      </w:r>
      <w:r w:rsidR="0021458F">
        <w:t>vidualmente con la ayuda de uno</w:t>
      </w:r>
      <w:r w:rsidR="005C4919">
        <w:t xml:space="preserve"> de tus compañeros en las partes que se te indique.</w:t>
      </w:r>
      <w:r w:rsidRPr="001A0D09">
        <w:t xml:space="preserve"> </w:t>
      </w:r>
    </w:p>
    <w:p w14:paraId="0D04AE21" w14:textId="77777777" w:rsidR="007D4E07" w:rsidRPr="001A0D09" w:rsidRDefault="007D4E07" w:rsidP="004152FA">
      <w:pPr>
        <w:pStyle w:val="Sinespaciado"/>
      </w:pPr>
      <w:r w:rsidRPr="001A0D09">
        <w:t>Se necesitan los siguientes recursos:</w:t>
      </w:r>
    </w:p>
    <w:p w14:paraId="0798EDE6" w14:textId="77777777" w:rsidR="007D4E07" w:rsidRPr="004152FA" w:rsidRDefault="007D4E07" w:rsidP="007D4E07">
      <w:pPr>
        <w:pStyle w:val="Bullet1"/>
        <w:rPr>
          <w:rFonts w:ascii="Calibri" w:hAnsi="Calibri"/>
          <w:sz w:val="22"/>
          <w:szCs w:val="22"/>
          <w:lang w:val="es-ES"/>
        </w:rPr>
      </w:pPr>
      <w:r w:rsidRPr="004152FA">
        <w:rPr>
          <w:rFonts w:ascii="Calibri" w:hAnsi="Calibri"/>
          <w:sz w:val="22"/>
          <w:szCs w:val="22"/>
          <w:lang w:val="es-ES"/>
        </w:rPr>
        <w:t>Una computadora con Linux Ubuntu</w:t>
      </w:r>
    </w:p>
    <w:p w14:paraId="10EB5617" w14:textId="77777777" w:rsidR="007D4E07" w:rsidRPr="004152FA" w:rsidRDefault="0021458F" w:rsidP="007D4E07">
      <w:pPr>
        <w:pStyle w:val="Bullet1"/>
        <w:rPr>
          <w:rFonts w:ascii="Calibri" w:hAnsi="Calibri"/>
          <w:sz w:val="22"/>
          <w:szCs w:val="22"/>
          <w:lang w:val="es-ES"/>
        </w:rPr>
      </w:pPr>
      <w:r w:rsidRPr="004152FA">
        <w:rPr>
          <w:rFonts w:ascii="Calibri" w:hAnsi="Calibri"/>
          <w:sz w:val="22"/>
          <w:szCs w:val="22"/>
          <w:lang w:val="es-ES"/>
        </w:rPr>
        <w:t xml:space="preserve">Al menos una computadora con </w:t>
      </w:r>
      <w:r w:rsidR="007D4E07" w:rsidRPr="004152FA">
        <w:rPr>
          <w:rFonts w:ascii="Calibri" w:hAnsi="Calibri"/>
          <w:sz w:val="22"/>
          <w:szCs w:val="22"/>
          <w:lang w:val="es-ES"/>
        </w:rPr>
        <w:t>Windows</w:t>
      </w:r>
    </w:p>
    <w:p w14:paraId="2F527969" w14:textId="77777777" w:rsidR="00543CEB" w:rsidRDefault="00543CEB" w:rsidP="00543CEB">
      <w:pPr>
        <w:pStyle w:val="Ttulo1"/>
      </w:pPr>
      <w:bookmarkStart w:id="8" w:name="_Toc87612111"/>
      <w:bookmarkStart w:id="9" w:name="_Toc119255159"/>
      <w:r>
        <w:t>Condiciones de entrega.</w:t>
      </w:r>
      <w:bookmarkEnd w:id="8"/>
      <w:bookmarkEnd w:id="9"/>
    </w:p>
    <w:p w14:paraId="0A088ECF" w14:textId="77777777" w:rsidR="00543CEB" w:rsidRPr="00543CEB" w:rsidRDefault="00543CEB" w:rsidP="004152FA">
      <w:pPr>
        <w:pStyle w:val="Sinespaciado"/>
      </w:pPr>
      <w:r>
        <w:t xml:space="preserve">Debes entregar un documento </w:t>
      </w:r>
      <w:r w:rsidRPr="004152FA">
        <w:t>dónde</w:t>
      </w:r>
      <w:r>
        <w:t xml:space="preserve"> se indique los pasos dados para llevar a cabo la tarea expuesta. </w:t>
      </w:r>
    </w:p>
    <w:p w14:paraId="055B50A1" w14:textId="77777777" w:rsidR="004152FA" w:rsidRDefault="004152FA" w:rsidP="00543CEB">
      <w:pPr>
        <w:pStyle w:val="Sinespaciado"/>
      </w:pPr>
    </w:p>
    <w:p w14:paraId="1B30D129" w14:textId="77777777" w:rsidR="004152FA" w:rsidRDefault="004152FA" w:rsidP="004152FA">
      <w:pPr>
        <w:pStyle w:val="Ttulo1"/>
      </w:pPr>
      <w:bookmarkStart w:id="10" w:name="_Toc87612112"/>
      <w:bookmarkStart w:id="11" w:name="_Toc119255160"/>
      <w:r>
        <w:t>Desarrollo</w:t>
      </w:r>
      <w:bookmarkEnd w:id="10"/>
      <w:bookmarkEnd w:id="11"/>
    </w:p>
    <w:p w14:paraId="3AD4CCDD" w14:textId="77777777" w:rsidR="00F06B2F" w:rsidRDefault="00F06B2F" w:rsidP="00F06B2F"/>
    <w:p w14:paraId="10C41241" w14:textId="77777777" w:rsidR="00F06B2F" w:rsidRDefault="00F06B2F" w:rsidP="00A57502">
      <w:pPr>
        <w:pStyle w:val="Ttulo2"/>
      </w:pPr>
      <w:bookmarkStart w:id="12" w:name="_Toc87612113"/>
      <w:bookmarkStart w:id="13" w:name="_Toc119255161"/>
      <w:r>
        <w:t>Paso 1: Activar módulo SSL</w:t>
      </w:r>
      <w:bookmarkEnd w:id="12"/>
      <w:bookmarkEnd w:id="13"/>
    </w:p>
    <w:p w14:paraId="4CFD0488" w14:textId="77777777" w:rsidR="00F06B2F" w:rsidRDefault="00F06B2F" w:rsidP="00F06B2F">
      <w:pPr>
        <w:pStyle w:val="Sinespaciado"/>
      </w:pPr>
      <w:r>
        <w:t xml:space="preserve">Activa el módulo </w:t>
      </w:r>
      <w:r w:rsidRPr="00AC6955">
        <w:rPr>
          <w:rFonts w:ascii="Courier New" w:hAnsi="Courier New" w:cs="Courier New"/>
        </w:rPr>
        <w:t>SSL</w:t>
      </w:r>
      <w:r>
        <w:t xml:space="preserve"> de Apache.</w:t>
      </w:r>
    </w:p>
    <w:p w14:paraId="2EBF1A61" w14:textId="77777777" w:rsidR="00A84AA1" w:rsidRDefault="00A84AA1" w:rsidP="00F06B2F">
      <w:pPr>
        <w:pStyle w:val="Sinespaciado"/>
      </w:pPr>
    </w:p>
    <w:p w14:paraId="7463D97F" w14:textId="785AAC6E" w:rsidR="00A84AA1" w:rsidRDefault="00A84AA1" w:rsidP="00A84AA1">
      <w:pPr>
        <w:pStyle w:val="Sinespaciado"/>
        <w:jc w:val="center"/>
      </w:pPr>
      <w:r>
        <w:rPr>
          <w:noProof/>
        </w:rPr>
        <w:drawing>
          <wp:inline distT="0" distB="0" distL="0" distR="0" wp14:anchorId="4995E3C8" wp14:editId="01E55B4F">
            <wp:extent cx="4712335" cy="2014202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5209" cy="20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0077F" w14:textId="77777777" w:rsidR="00AC6955" w:rsidRDefault="00AC6955" w:rsidP="00AC6955">
      <w:pPr>
        <w:pStyle w:val="Sinespaciado"/>
      </w:pPr>
    </w:p>
    <w:p w14:paraId="2B81CC46" w14:textId="77777777" w:rsidR="00AC6955" w:rsidRDefault="00AC6955" w:rsidP="00AC6955">
      <w:pPr>
        <w:pStyle w:val="Sinespaciado"/>
      </w:pPr>
    </w:p>
    <w:p w14:paraId="2D866C60" w14:textId="4967C824" w:rsidR="00AC6955" w:rsidRDefault="00AC6955" w:rsidP="00AC6955">
      <w:pPr>
        <w:pStyle w:val="Sinespaciado"/>
      </w:pPr>
      <w:r>
        <w:t xml:space="preserve">Con Webmin, se podría activar el módulo en </w:t>
      </w:r>
    </w:p>
    <w:p w14:paraId="2D75E56C" w14:textId="77777777" w:rsidR="00AC6955" w:rsidRDefault="00AC6955" w:rsidP="00AC6955">
      <w:pPr>
        <w:pStyle w:val="Sinespaciado"/>
      </w:pPr>
    </w:p>
    <w:p w14:paraId="1EEF19A2" w14:textId="43B4016A" w:rsidR="00AC6955" w:rsidRPr="00AC6955" w:rsidRDefault="00AC6955" w:rsidP="00AC6955">
      <w:pPr>
        <w:pStyle w:val="Sinespaciado"/>
      </w:pPr>
      <w:r>
        <w:rPr>
          <w:noProof/>
        </w:rPr>
        <w:lastRenderedPageBreak/>
        <w:drawing>
          <wp:inline distT="0" distB="0" distL="0" distR="0" wp14:anchorId="6BA708DC" wp14:editId="18E6A4F7">
            <wp:extent cx="5731510" cy="1825625"/>
            <wp:effectExtent l="0" t="0" r="2540" b="317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BC53F" w14:textId="39789915" w:rsidR="00AC6955" w:rsidRDefault="00AC6955" w:rsidP="00A84AA1">
      <w:pPr>
        <w:pStyle w:val="Sinespaciado"/>
        <w:jc w:val="center"/>
      </w:pPr>
      <w:r>
        <w:rPr>
          <w:noProof/>
        </w:rPr>
        <w:drawing>
          <wp:inline distT="0" distB="0" distL="0" distR="0" wp14:anchorId="62958A0D" wp14:editId="3CD9DC60">
            <wp:extent cx="5731510" cy="2910205"/>
            <wp:effectExtent l="0" t="0" r="2540" b="444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3E549" w14:textId="77777777" w:rsidR="00AC6955" w:rsidRDefault="00AC6955" w:rsidP="00A84AA1">
      <w:pPr>
        <w:pStyle w:val="Sinespaciado"/>
        <w:jc w:val="center"/>
      </w:pPr>
    </w:p>
    <w:p w14:paraId="21A3A2BC" w14:textId="77777777" w:rsidR="00F06B2F" w:rsidRDefault="00F06B2F" w:rsidP="00A57502">
      <w:pPr>
        <w:pStyle w:val="Ttulo2"/>
      </w:pPr>
      <w:bookmarkStart w:id="14" w:name="_Toc87612114"/>
      <w:bookmarkStart w:id="15" w:name="_Toc119255162"/>
      <w:r>
        <w:t>Paso 2: Puerto seguro</w:t>
      </w:r>
      <w:bookmarkEnd w:id="14"/>
      <w:bookmarkEnd w:id="15"/>
    </w:p>
    <w:p w14:paraId="1DA6CB29" w14:textId="77777777" w:rsidR="00F06B2F" w:rsidRDefault="00F06B2F" w:rsidP="00F06B2F">
      <w:pPr>
        <w:pStyle w:val="Sinespaciado"/>
      </w:pPr>
      <w:r>
        <w:t xml:space="preserve">Comprobar que el archivo </w:t>
      </w:r>
      <w:r w:rsidRPr="00F06B2F">
        <w:rPr>
          <w:rFonts w:ascii="Courier New" w:hAnsi="Courier New" w:cs="Courier New"/>
        </w:rPr>
        <w:t>/etc/apache/ports.conf</w:t>
      </w:r>
      <w:r>
        <w:t>, hay una directiva &lt;</w:t>
      </w:r>
      <w:r w:rsidRPr="00234454">
        <w:rPr>
          <w:rFonts w:ascii="Courier New" w:hAnsi="Courier New" w:cs="Courier New"/>
        </w:rPr>
        <w:t>IfModule</w:t>
      </w:r>
      <w:r>
        <w:t xml:space="preserve">&gt;  donde está incluida la escucha en el puerto </w:t>
      </w:r>
      <w:r w:rsidRPr="00234454">
        <w:rPr>
          <w:rFonts w:ascii="Courier New" w:hAnsi="Courier New" w:cs="Courier New"/>
        </w:rPr>
        <w:t>443</w:t>
      </w:r>
      <w:r>
        <w:t xml:space="preserve">, ya que el módulo </w:t>
      </w:r>
      <w:r w:rsidRPr="00234454">
        <w:rPr>
          <w:rFonts w:ascii="Courier New" w:hAnsi="Courier New" w:cs="Courier New"/>
        </w:rPr>
        <w:t>SSL</w:t>
      </w:r>
      <w:r>
        <w:t xml:space="preserve"> está activado.</w:t>
      </w:r>
    </w:p>
    <w:p w14:paraId="1769C4B6" w14:textId="77777777" w:rsidR="00A57502" w:rsidRDefault="00A57502" w:rsidP="00F06B2F">
      <w:pPr>
        <w:pStyle w:val="Sinespaciado"/>
      </w:pPr>
    </w:p>
    <w:p w14:paraId="22CC949A" w14:textId="77777777" w:rsidR="00F06B2F" w:rsidRDefault="00F06B2F" w:rsidP="00A57502">
      <w:pPr>
        <w:pStyle w:val="Ttulo2"/>
      </w:pPr>
      <w:bookmarkStart w:id="16" w:name="_Toc87612115"/>
      <w:bookmarkStart w:id="17" w:name="_Toc119255163"/>
      <w:r>
        <w:t xml:space="preserve">Paso 3: </w:t>
      </w:r>
      <w:r w:rsidR="004422F2">
        <w:t>Crear host virtual</w:t>
      </w:r>
      <w:bookmarkEnd w:id="16"/>
      <w:bookmarkEnd w:id="17"/>
    </w:p>
    <w:p w14:paraId="1D6D8DF9" w14:textId="02F68313" w:rsidR="00F06B2F" w:rsidRDefault="00F06B2F" w:rsidP="004422F2">
      <w:pPr>
        <w:pStyle w:val="Sinespaciado"/>
      </w:pPr>
      <w:r>
        <w:t xml:space="preserve">Crear un hosts virtual  basado en el hosts virtual por defecto </w:t>
      </w:r>
      <w:r w:rsidR="00DB164C">
        <w:t>(</w:t>
      </w:r>
      <w:r w:rsidR="00DB164C" w:rsidRPr="00DB164C">
        <w:rPr>
          <w:rFonts w:ascii="Courier New" w:hAnsi="Courier New" w:cs="Courier New"/>
        </w:rPr>
        <w:t>default-ssl.conf</w:t>
      </w:r>
      <w:r w:rsidR="00DB164C">
        <w:t xml:space="preserve">) </w:t>
      </w:r>
      <w:r>
        <w:t xml:space="preserve">y con directorio de inicio para documentos </w:t>
      </w:r>
      <w:r w:rsidRPr="004422F2">
        <w:rPr>
          <w:rFonts w:ascii="Courier New" w:hAnsi="Courier New" w:cs="Courier New"/>
        </w:rPr>
        <w:t>/var/www/ssl/htdocs</w:t>
      </w:r>
      <w:r>
        <w:t xml:space="preserve">. Crear dicho directorio previamente como usuario root. Crea también un archivo </w:t>
      </w:r>
      <w:r w:rsidRPr="004422F2">
        <w:rPr>
          <w:rFonts w:ascii="Courier New" w:hAnsi="Courier New" w:cs="Courier New"/>
        </w:rPr>
        <w:t>index.html</w:t>
      </w:r>
      <w:r>
        <w:t xml:space="preserve"> preparado para la prueba de conexión.</w:t>
      </w:r>
    </w:p>
    <w:p w14:paraId="2A59C066" w14:textId="6E766774" w:rsidR="003819CF" w:rsidRDefault="003819CF" w:rsidP="003819CF">
      <w:pPr>
        <w:pStyle w:val="Sinespaciado"/>
      </w:pPr>
      <w:r>
        <w:t xml:space="preserve">Observamos que es el archivo original, el que viene por defecto, e incluye las rutas para los certificados, siendo uno el certificado de </w:t>
      </w:r>
      <w:r w:rsidRPr="003819CF">
        <w:t>seguridad</w:t>
      </w:r>
      <w:r>
        <w:t xml:space="preserve"> y otro el archivo </w:t>
      </w:r>
      <w:r w:rsidRPr="003819CF">
        <w:rPr>
          <w:rFonts w:ascii="Courier New" w:hAnsi="Courier New" w:cs="Courier New"/>
        </w:rPr>
        <w:t>key</w:t>
      </w:r>
      <w:r>
        <w:t xml:space="preserve"> para la clave privada.</w:t>
      </w:r>
    </w:p>
    <w:p w14:paraId="3C0FDE44" w14:textId="230B4E98" w:rsidR="003819CF" w:rsidRDefault="003819CF" w:rsidP="003819CF">
      <w:pPr>
        <w:pStyle w:val="Sinespaciado"/>
        <w:jc w:val="center"/>
      </w:pPr>
      <w:r>
        <w:rPr>
          <w:noProof/>
        </w:rPr>
        <w:lastRenderedPageBreak/>
        <w:drawing>
          <wp:inline distT="0" distB="0" distL="0" distR="0" wp14:anchorId="03D2EB39" wp14:editId="7484EBDF">
            <wp:extent cx="4902835" cy="290009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2610" cy="290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43DE0" w14:textId="77777777" w:rsidR="003819CF" w:rsidRDefault="003819CF" w:rsidP="003819CF">
      <w:pPr>
        <w:pStyle w:val="Sinespaciado"/>
        <w:jc w:val="center"/>
      </w:pPr>
    </w:p>
    <w:p w14:paraId="1E3C24B5" w14:textId="4D139A96" w:rsidR="003819CF" w:rsidRDefault="003819CF" w:rsidP="003819CF">
      <w:pPr>
        <w:pStyle w:val="Sinespaciado"/>
      </w:pPr>
      <w:r>
        <w:t>En sí, el sistema te crea dos claves: una privada y otra pública y se necesitan ambos archivos para poder crear el servidor seguro.</w:t>
      </w:r>
    </w:p>
    <w:p w14:paraId="3209A0AE" w14:textId="57D8BB02" w:rsidR="00C3284C" w:rsidRDefault="00C3284C" w:rsidP="00C3284C">
      <w:pPr>
        <w:pStyle w:val="Sinespaciado"/>
      </w:pPr>
      <w:r>
        <w:t xml:space="preserve">Una vez activado el módulo y comprobado que los certificados por defecto se encuentran en su ubicación, comprobamos que el navegador detecta un certificado que no es de ninguna entidad certificadora y nos tiene que avisar de ello. Primero habilitamos el servidor seguro con </w:t>
      </w:r>
      <w:r w:rsidRPr="00C3284C">
        <w:rPr>
          <w:rFonts w:ascii="Courier New" w:hAnsi="Courier New" w:cs="Courier New"/>
        </w:rPr>
        <w:t>a2ensite default-ssl.conf</w:t>
      </w:r>
      <w:r>
        <w:t xml:space="preserve"> y reiniciamos el servicio con </w:t>
      </w:r>
      <w:r w:rsidRPr="00C3284C">
        <w:rPr>
          <w:rFonts w:ascii="Courier New" w:hAnsi="Courier New" w:cs="Courier New"/>
        </w:rPr>
        <w:t>service apache2 restart</w:t>
      </w:r>
      <w:r>
        <w:t>.</w:t>
      </w:r>
    </w:p>
    <w:p w14:paraId="308B132B" w14:textId="11F22CA9" w:rsidR="00C3284C" w:rsidRDefault="009460B1" w:rsidP="00A84AA1">
      <w:pPr>
        <w:pStyle w:val="Sinespaciado"/>
        <w:jc w:val="center"/>
      </w:pPr>
      <w:r>
        <w:rPr>
          <w:noProof/>
        </w:rPr>
        <w:drawing>
          <wp:inline distT="0" distB="0" distL="0" distR="0" wp14:anchorId="12A802F3" wp14:editId="395317A0">
            <wp:extent cx="5407660" cy="1110769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4345" cy="11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23458" w14:textId="77777777" w:rsidR="00A84AA1" w:rsidRDefault="00A84AA1" w:rsidP="00A84AA1">
      <w:pPr>
        <w:pStyle w:val="Sinespaciado"/>
      </w:pPr>
    </w:p>
    <w:p w14:paraId="737EBF20" w14:textId="77777777" w:rsidR="00A84AA1" w:rsidRDefault="00A84AA1" w:rsidP="00A84AA1">
      <w:pPr>
        <w:pStyle w:val="Sinespaciado"/>
      </w:pPr>
    </w:p>
    <w:p w14:paraId="24892101" w14:textId="77777777" w:rsidR="00A84AA1" w:rsidRDefault="00A84AA1" w:rsidP="00C3284C">
      <w:pPr>
        <w:pStyle w:val="Sinespaciado"/>
      </w:pPr>
    </w:p>
    <w:p w14:paraId="3BC3E48D" w14:textId="01EA0EA9" w:rsidR="00A84AA1" w:rsidRDefault="00A84AA1" w:rsidP="00A84AA1">
      <w:pPr>
        <w:pStyle w:val="Sinespaciado"/>
        <w:jc w:val="center"/>
      </w:pPr>
      <w:r>
        <w:rPr>
          <w:noProof/>
        </w:rPr>
        <w:lastRenderedPageBreak/>
        <w:drawing>
          <wp:inline distT="0" distB="0" distL="0" distR="0" wp14:anchorId="0B411E26" wp14:editId="06FC3AA3">
            <wp:extent cx="4769485" cy="293640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6626" cy="294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C3B83" w14:textId="764562DB" w:rsidR="004422F2" w:rsidRDefault="004422F2" w:rsidP="00A57502">
      <w:pPr>
        <w:pStyle w:val="Ttulo2"/>
      </w:pPr>
      <w:bookmarkStart w:id="18" w:name="_Toc87612116"/>
      <w:bookmarkStart w:id="19" w:name="_Toc119255164"/>
      <w:r>
        <w:t xml:space="preserve">Paso 4: </w:t>
      </w:r>
      <w:r w:rsidR="00DB164C">
        <w:t>Instalar OpenSSL</w:t>
      </w:r>
      <w:bookmarkEnd w:id="18"/>
      <w:bookmarkEnd w:id="19"/>
    </w:p>
    <w:p w14:paraId="3DD05F7C" w14:textId="77777777" w:rsidR="00DB164C" w:rsidRDefault="00DB164C" w:rsidP="00DB164C">
      <w:pPr>
        <w:pStyle w:val="Sinespaciado"/>
        <w:rPr>
          <w:kern w:val="0"/>
          <w:sz w:val="24"/>
        </w:rPr>
      </w:pPr>
      <w:r>
        <w:t xml:space="preserve">Primero vamos a instalar </w:t>
      </w:r>
      <w:r w:rsidRPr="00DB164C">
        <w:rPr>
          <w:rFonts w:ascii="Courier New" w:hAnsi="Courier New" w:cs="Courier New"/>
        </w:rPr>
        <w:t>openssl</w:t>
      </w:r>
      <w:r>
        <w:t>, escribimos:</w:t>
      </w:r>
    </w:p>
    <w:p w14:paraId="7DEBF09C" w14:textId="77777777" w:rsidR="00DB164C" w:rsidRPr="003819CF" w:rsidRDefault="00DB164C" w:rsidP="00DB164C">
      <w:pPr>
        <w:pStyle w:val="NormalWeb"/>
        <w:rPr>
          <w:rFonts w:ascii="Courier New" w:hAnsi="Courier New" w:cs="Courier New"/>
          <w:sz w:val="22"/>
          <w:szCs w:val="22"/>
        </w:rPr>
      </w:pPr>
      <w:r w:rsidRPr="003819CF">
        <w:rPr>
          <w:rFonts w:ascii="Courier New" w:hAnsi="Courier New" w:cs="Courier New"/>
          <w:sz w:val="22"/>
          <w:szCs w:val="22"/>
        </w:rPr>
        <w:t>sudo apt-get install openssl</w:t>
      </w:r>
    </w:p>
    <w:p w14:paraId="5F7A8555" w14:textId="2942D564" w:rsidR="00DB164C" w:rsidRDefault="00DB164C" w:rsidP="00DB164C">
      <w:pPr>
        <w:pStyle w:val="Sinespaciado"/>
      </w:pPr>
      <w:r>
        <w:t>Si vemos que ya está instalado, entonces lo ignoramos y seguimos.</w:t>
      </w:r>
    </w:p>
    <w:p w14:paraId="04013526" w14:textId="47B27856" w:rsidR="0028452E" w:rsidRDefault="009460B1" w:rsidP="00DB164C">
      <w:pPr>
        <w:pStyle w:val="Sinespaciado"/>
      </w:pPr>
      <w:r>
        <w:rPr>
          <w:noProof/>
        </w:rPr>
        <w:drawing>
          <wp:inline distT="0" distB="0" distL="0" distR="0" wp14:anchorId="24BF6604" wp14:editId="0B989A6B">
            <wp:extent cx="5074285" cy="12283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6506" cy="123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2A85B" w14:textId="77777777" w:rsidR="00A57502" w:rsidRDefault="00A57502" w:rsidP="00DB164C">
      <w:pPr>
        <w:pStyle w:val="Sinespaciado"/>
      </w:pPr>
    </w:p>
    <w:p w14:paraId="3F2B7197" w14:textId="4210691D" w:rsidR="0028452E" w:rsidRDefault="0028452E" w:rsidP="00A57502">
      <w:pPr>
        <w:pStyle w:val="Ttulo2"/>
      </w:pPr>
      <w:bookmarkStart w:id="20" w:name="_Toc87612117"/>
      <w:bookmarkStart w:id="21" w:name="_Toc119255165"/>
      <w:r>
        <w:t>Paso 5: Generar el certificado autofirmado y su clave</w:t>
      </w:r>
      <w:bookmarkEnd w:id="20"/>
      <w:bookmarkEnd w:id="21"/>
    </w:p>
    <w:p w14:paraId="6F20AB54" w14:textId="0A9D561B" w:rsidR="00DB164C" w:rsidRDefault="00DB164C" w:rsidP="00DB164C"/>
    <w:p w14:paraId="7868B397" w14:textId="3EA71988" w:rsidR="009460B1" w:rsidRDefault="009460B1" w:rsidP="0028452E">
      <w:pPr>
        <w:pStyle w:val="Sinespaciado"/>
      </w:pPr>
      <w:r w:rsidRPr="009460B1">
        <w:t>Una vez lo instalemos, debemos crear la clave privada de nuestro servidor que será de 1024 bit.</w:t>
      </w:r>
    </w:p>
    <w:p w14:paraId="6C68120F" w14:textId="77777777" w:rsidR="002B1ECC" w:rsidRDefault="002B1ECC" w:rsidP="0028452E">
      <w:pPr>
        <w:pStyle w:val="Sinespaciado"/>
      </w:pPr>
    </w:p>
    <w:p w14:paraId="519835C6" w14:textId="4303307D" w:rsidR="002B1ECC" w:rsidRPr="002B1ECC" w:rsidRDefault="002B1ECC" w:rsidP="0028452E">
      <w:pPr>
        <w:pStyle w:val="Sinespaciado"/>
        <w:rPr>
          <w:rFonts w:ascii="Courier New" w:hAnsi="Courier New" w:cs="Courier New"/>
          <w:color w:val="FF00FF"/>
        </w:rPr>
      </w:pPr>
      <w:r>
        <w:t xml:space="preserve">Sustituye </w:t>
      </w:r>
      <w:r w:rsidRPr="002B1ECC">
        <w:rPr>
          <w:rFonts w:ascii="Courier New" w:hAnsi="Courier New" w:cs="Courier New"/>
        </w:rPr>
        <w:t>servidor</w:t>
      </w:r>
      <w:r>
        <w:t xml:space="preserve"> por: </w:t>
      </w:r>
      <w:r w:rsidRPr="002B1ECC">
        <w:rPr>
          <w:rFonts w:ascii="Courier New" w:hAnsi="Courier New" w:cs="Courier New"/>
          <w:color w:val="FF00FF"/>
        </w:rPr>
        <w:t>servidornombre</w:t>
      </w:r>
      <w:r>
        <w:rPr>
          <w:rFonts w:ascii="Courier New" w:hAnsi="Courier New" w:cs="Courier New"/>
          <w:color w:val="FF00FF"/>
        </w:rPr>
        <w:t xml:space="preserve">. </w:t>
      </w:r>
      <w:r>
        <w:t xml:space="preserve">(Sustituye la palabra nombre por tu </w:t>
      </w:r>
      <w:r w:rsidRPr="002B1ECC">
        <w:t>nombre</w:t>
      </w:r>
      <w:r>
        <w:t xml:space="preserve"> de pila)</w:t>
      </w:r>
    </w:p>
    <w:p w14:paraId="2B8B5830" w14:textId="6E83A931" w:rsidR="009460B1" w:rsidRDefault="00A84AA1" w:rsidP="0028452E">
      <w:pPr>
        <w:pStyle w:val="Sinespaciado"/>
        <w:rPr>
          <w:rFonts w:ascii="Courier New" w:hAnsi="Courier New" w:cs="Courier New"/>
        </w:rPr>
      </w:pPr>
      <w:r w:rsidRPr="00A84AA1">
        <w:rPr>
          <w:rFonts w:ascii="Courier New" w:hAnsi="Courier New" w:cs="Courier New"/>
        </w:rPr>
        <w:t>openssl genrsa -des3 -out servidor.key 1024</w:t>
      </w:r>
    </w:p>
    <w:p w14:paraId="4BFEA51A" w14:textId="0310AA4B" w:rsidR="00DC1A7A" w:rsidRDefault="00DC1A7A" w:rsidP="0028452E">
      <w:pPr>
        <w:pStyle w:val="Sinespaciado"/>
        <w:rPr>
          <w:rFonts w:ascii="Courier New" w:hAnsi="Courier New" w:cs="Courier New"/>
        </w:rPr>
      </w:pPr>
    </w:p>
    <w:p w14:paraId="3161BC8A" w14:textId="1D783C0A" w:rsidR="00DC1A7A" w:rsidRPr="00DC1A7A" w:rsidRDefault="00DC1A7A" w:rsidP="00DC1A7A">
      <w:pPr>
        <w:pStyle w:val="Sinespaciado"/>
        <w:jc w:val="center"/>
        <w:rPr>
          <w:rFonts w:cstheme="minorHAnsi"/>
          <w:b/>
          <w:bCs/>
          <w:sz w:val="28"/>
          <w:szCs w:val="28"/>
        </w:rPr>
      </w:pPr>
      <w:r w:rsidRPr="00DC1A7A">
        <w:rPr>
          <w:rFonts w:cstheme="minorHAnsi"/>
          <w:b/>
          <w:bCs/>
          <w:sz w:val="28"/>
          <w:szCs w:val="28"/>
        </w:rPr>
        <w:t>Si no funcionara con la línea anterior, sustituirla por la siguiente</w:t>
      </w:r>
      <w:r>
        <w:rPr>
          <w:rFonts w:cstheme="minorHAnsi"/>
          <w:b/>
          <w:bCs/>
          <w:sz w:val="28"/>
          <w:szCs w:val="28"/>
        </w:rPr>
        <w:t>:</w:t>
      </w:r>
    </w:p>
    <w:p w14:paraId="08020EB7" w14:textId="59495D0D" w:rsidR="00DC1A7A" w:rsidRPr="00A84AA1" w:rsidRDefault="00DC1A7A" w:rsidP="00DC1A7A">
      <w:pPr>
        <w:pStyle w:val="Sinespaciado"/>
        <w:rPr>
          <w:rFonts w:ascii="Courier New" w:hAnsi="Courier New" w:cs="Courier New"/>
        </w:rPr>
      </w:pPr>
      <w:r w:rsidRPr="00A84AA1">
        <w:rPr>
          <w:rFonts w:ascii="Courier New" w:hAnsi="Courier New" w:cs="Courier New"/>
        </w:rPr>
        <w:t xml:space="preserve">openssl genrsa -des3 -out servidor.key </w:t>
      </w:r>
      <w:r w:rsidRPr="00DC1A7A">
        <w:rPr>
          <w:rFonts w:ascii="Courier New" w:hAnsi="Courier New" w:cs="Courier New"/>
          <w:b/>
          <w:bCs/>
        </w:rPr>
        <w:t>2048</w:t>
      </w:r>
    </w:p>
    <w:p w14:paraId="09226825" w14:textId="77777777" w:rsidR="00DC1A7A" w:rsidRPr="00A84AA1" w:rsidRDefault="00DC1A7A" w:rsidP="0028452E">
      <w:pPr>
        <w:pStyle w:val="Sinespaciado"/>
        <w:rPr>
          <w:rFonts w:ascii="Courier New" w:hAnsi="Courier New" w:cs="Courier New"/>
        </w:rPr>
      </w:pPr>
    </w:p>
    <w:p w14:paraId="1BC304DA" w14:textId="145760B5" w:rsidR="009460B1" w:rsidRDefault="00A84AA1" w:rsidP="0028452E">
      <w:pPr>
        <w:pStyle w:val="Sinespaciado"/>
      </w:pPr>
      <w:r>
        <w:rPr>
          <w:noProof/>
        </w:rPr>
        <w:lastRenderedPageBreak/>
        <w:drawing>
          <wp:inline distT="0" distB="0" distL="0" distR="0" wp14:anchorId="7725AC68" wp14:editId="31351A0D">
            <wp:extent cx="5731510" cy="1786890"/>
            <wp:effectExtent l="0" t="0" r="254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7E074" w14:textId="43D7ABCC" w:rsidR="00C35606" w:rsidRPr="00C35606" w:rsidRDefault="00C35606" w:rsidP="0028452E">
      <w:pPr>
        <w:pStyle w:val="Sinespaciado"/>
        <w:rPr>
          <w:b/>
          <w:sz w:val="28"/>
          <w:szCs w:val="28"/>
        </w:rPr>
      </w:pPr>
      <w:r w:rsidRPr="00C35606">
        <w:rPr>
          <w:b/>
          <w:color w:val="E36C0A" w:themeColor="accent6" w:themeShade="BF"/>
          <w:sz w:val="28"/>
          <w:szCs w:val="28"/>
        </w:rPr>
        <w:t>La frase que escribas recuérdala, te la pedirá en el proceso de configuración.</w:t>
      </w:r>
    </w:p>
    <w:p w14:paraId="451AB5C1" w14:textId="77777777" w:rsidR="00C35606" w:rsidRDefault="00C35606" w:rsidP="0028452E">
      <w:pPr>
        <w:pStyle w:val="Sinespaciado"/>
      </w:pPr>
    </w:p>
    <w:p w14:paraId="239DE9C0" w14:textId="7B7CCDFA" w:rsidR="009460B1" w:rsidRDefault="00A84AA1" w:rsidP="00A84AA1">
      <w:pPr>
        <w:pStyle w:val="Sinespaciado"/>
      </w:pPr>
      <w:r>
        <w:t>Ya podemos crear los nuevos certificados. Rellenamos los datos y en Common Name ponemos la IP de nuestro servidor o el dominio.</w:t>
      </w:r>
    </w:p>
    <w:p w14:paraId="5FFD54C2" w14:textId="4052FE8E" w:rsidR="00A84AA1" w:rsidRDefault="00A84AA1" w:rsidP="002B1ECC">
      <w:pPr>
        <w:pStyle w:val="Sinespaciado"/>
        <w:rPr>
          <w:rFonts w:ascii="Courier New" w:hAnsi="Courier New" w:cs="Courier New"/>
          <w:color w:val="FF00FF"/>
        </w:rPr>
      </w:pPr>
      <w:r>
        <w:t xml:space="preserve">Sustituye </w:t>
      </w:r>
      <w:r w:rsidRPr="002B1ECC">
        <w:rPr>
          <w:rFonts w:ascii="Courier New" w:hAnsi="Courier New" w:cs="Courier New"/>
        </w:rPr>
        <w:t>servidor</w:t>
      </w:r>
      <w:r>
        <w:t xml:space="preserve"> por: </w:t>
      </w:r>
      <w:r w:rsidRPr="002B1ECC">
        <w:rPr>
          <w:rFonts w:ascii="Courier New" w:hAnsi="Courier New" w:cs="Courier New"/>
          <w:color w:val="FF00FF"/>
        </w:rPr>
        <w:t>servidor</w:t>
      </w:r>
      <w:r w:rsidR="002B1ECC" w:rsidRPr="002B1ECC">
        <w:rPr>
          <w:rFonts w:ascii="Courier New" w:hAnsi="Courier New" w:cs="Courier New"/>
          <w:color w:val="FF00FF"/>
        </w:rPr>
        <w:t>n</w:t>
      </w:r>
      <w:r w:rsidRPr="002B1ECC">
        <w:rPr>
          <w:rFonts w:ascii="Courier New" w:hAnsi="Courier New" w:cs="Courier New"/>
          <w:color w:val="FF00FF"/>
        </w:rPr>
        <w:t>ombre</w:t>
      </w:r>
      <w:r w:rsidR="002B1ECC">
        <w:rPr>
          <w:rFonts w:ascii="Courier New" w:hAnsi="Courier New" w:cs="Courier New"/>
          <w:color w:val="FF00FF"/>
        </w:rPr>
        <w:t xml:space="preserve">. </w:t>
      </w:r>
      <w:r w:rsidR="002B1ECC">
        <w:t xml:space="preserve">(Sustituye la palabra nombre por tu </w:t>
      </w:r>
      <w:r w:rsidR="002B1ECC" w:rsidRPr="002B1ECC">
        <w:t>nombre</w:t>
      </w:r>
      <w:r w:rsidR="002B1ECC">
        <w:t xml:space="preserve"> de pila)</w:t>
      </w:r>
    </w:p>
    <w:p w14:paraId="143A55B7" w14:textId="77777777" w:rsidR="002B1ECC" w:rsidRDefault="002B1ECC" w:rsidP="00A84AA1">
      <w:pPr>
        <w:pStyle w:val="Sinespaciado"/>
      </w:pPr>
    </w:p>
    <w:p w14:paraId="213B4403" w14:textId="1C0B971B" w:rsidR="00A84AA1" w:rsidRPr="00A84AA1" w:rsidRDefault="00A84AA1" w:rsidP="00A84AA1">
      <w:pPr>
        <w:pStyle w:val="Sinespaciado"/>
        <w:rPr>
          <w:rFonts w:ascii="Courier New" w:hAnsi="Courier New" w:cs="Courier New"/>
        </w:rPr>
      </w:pPr>
      <w:r w:rsidRPr="00A84AA1">
        <w:rPr>
          <w:rFonts w:ascii="Courier New" w:hAnsi="Courier New" w:cs="Courier New"/>
        </w:rPr>
        <w:t>openssl req -new -key servidor.key -out servidor.csr</w:t>
      </w:r>
    </w:p>
    <w:p w14:paraId="03B0AD2C" w14:textId="77777777" w:rsidR="00A84AA1" w:rsidRDefault="00A84AA1" w:rsidP="00A84AA1">
      <w:pPr>
        <w:pStyle w:val="Sinespaciado"/>
      </w:pPr>
    </w:p>
    <w:p w14:paraId="40FD83AB" w14:textId="05EF7771" w:rsidR="002B1ECC" w:rsidRDefault="002B1ECC" w:rsidP="00A84AA1">
      <w:pPr>
        <w:pStyle w:val="Sinespaciado"/>
      </w:pPr>
      <w:r w:rsidRPr="002B1ECC">
        <w:rPr>
          <w:rFonts w:ascii="Courier New" w:hAnsi="Courier New" w:cs="Courier New"/>
        </w:rPr>
        <w:t>req</w:t>
      </w:r>
      <w:r>
        <w:t>: este modificador especifica usar la administración de la solicitud de firma de certificados (CSR) X.509, este es un estándar de claves públicas.</w:t>
      </w:r>
    </w:p>
    <w:p w14:paraId="1CF703A8" w14:textId="2B29F97B" w:rsidR="002B1ECC" w:rsidRDefault="002B1ECC" w:rsidP="00A84AA1">
      <w:pPr>
        <w:pStyle w:val="Sinespaciado"/>
      </w:pPr>
    </w:p>
    <w:p w14:paraId="1E70CF03" w14:textId="11AE6539" w:rsidR="00050F99" w:rsidRPr="00050F99" w:rsidRDefault="00050F99" w:rsidP="00050F99">
      <w:pPr>
        <w:pStyle w:val="Sinespaciado"/>
      </w:pPr>
      <w:r>
        <w:t>N</w:t>
      </w:r>
      <w:r w:rsidRPr="00050F99">
        <w:t>os aparecerá un asistente en la terminal que nos preguntará por diferentes datos que debemos rellenar:</w:t>
      </w:r>
    </w:p>
    <w:p w14:paraId="68C26E18" w14:textId="77777777" w:rsidR="00050F99" w:rsidRPr="00050F99" w:rsidRDefault="00050F99" w:rsidP="00050F99">
      <w:pPr>
        <w:pStyle w:val="Sinespaciado"/>
        <w:numPr>
          <w:ilvl w:val="0"/>
          <w:numId w:val="18"/>
        </w:numPr>
      </w:pPr>
      <w:r w:rsidRPr="00050F99">
        <w:rPr>
          <w:b/>
          <w:bCs/>
        </w:rPr>
        <w:t>Country Name:</w:t>
      </w:r>
      <w:r w:rsidRPr="00050F99">
        <w:t xml:space="preserve"> corresponde a un código con las dos letras de nuestro país. Si vivimos en España, por ejemplo, escribimos </w:t>
      </w:r>
      <w:r w:rsidRPr="00050F99">
        <w:rPr>
          <w:color w:val="FF00FF"/>
        </w:rPr>
        <w:t>ES</w:t>
      </w:r>
      <w:r w:rsidRPr="00050F99">
        <w:t>.</w:t>
      </w:r>
    </w:p>
    <w:p w14:paraId="06067DEB" w14:textId="77777777" w:rsidR="00050F99" w:rsidRPr="00050F99" w:rsidRDefault="00050F99" w:rsidP="00050F99">
      <w:pPr>
        <w:pStyle w:val="Sinespaciado"/>
        <w:numPr>
          <w:ilvl w:val="0"/>
          <w:numId w:val="18"/>
        </w:numPr>
      </w:pPr>
      <w:r w:rsidRPr="00050F99">
        <w:rPr>
          <w:b/>
          <w:bCs/>
        </w:rPr>
        <w:t>State or Province Name:</w:t>
      </w:r>
      <w:r w:rsidRPr="00050F99">
        <w:t xml:space="preserve"> escribimos el nombre de nuestra provincia o estado. Si eres español como yo, se refiere al nombre de tu comunidad autónoma. Por ejemplo, la mía es </w:t>
      </w:r>
      <w:r w:rsidRPr="00050F99">
        <w:rPr>
          <w:color w:val="FF00FF"/>
        </w:rPr>
        <w:t>Andalucía</w:t>
      </w:r>
      <w:r w:rsidRPr="00050F99">
        <w:t>. Por si acaso, para evitar problemas con las tildes y para aumentar la visibilidad, la escribimos en mayúsculas y sin tildes.</w:t>
      </w:r>
    </w:p>
    <w:p w14:paraId="421942C3" w14:textId="7EF716D8" w:rsidR="00050F99" w:rsidRPr="00050F99" w:rsidRDefault="00050F99" w:rsidP="00050F99">
      <w:pPr>
        <w:pStyle w:val="Sinespaciado"/>
        <w:numPr>
          <w:ilvl w:val="0"/>
          <w:numId w:val="18"/>
        </w:numPr>
      </w:pPr>
      <w:r w:rsidRPr="00050F99">
        <w:rPr>
          <w:b/>
          <w:bCs/>
        </w:rPr>
        <w:t>Locality Name:</w:t>
      </w:r>
      <w:r w:rsidRPr="00050F99">
        <w:t xml:space="preserve"> escribimos el nombre de nuestra localidad en mayúsculas y sin tildes.</w:t>
      </w:r>
      <w:r>
        <w:t xml:space="preserve"> </w:t>
      </w:r>
      <w:r>
        <w:rPr>
          <w:color w:val="FF00FF"/>
        </w:rPr>
        <w:t>SEVILLA</w:t>
      </w:r>
    </w:p>
    <w:p w14:paraId="5E231AFD" w14:textId="68EB8020" w:rsidR="00050F99" w:rsidRPr="00050F99" w:rsidRDefault="00050F99" w:rsidP="00050F99">
      <w:pPr>
        <w:pStyle w:val="Sinespaciado"/>
        <w:numPr>
          <w:ilvl w:val="0"/>
          <w:numId w:val="18"/>
        </w:numPr>
      </w:pPr>
      <w:r w:rsidRPr="00050F99">
        <w:rPr>
          <w:b/>
          <w:bCs/>
        </w:rPr>
        <w:t>Organization Name:</w:t>
      </w:r>
      <w:r w:rsidRPr="00050F99">
        <w:t xml:space="preserve"> se refiere al</w:t>
      </w:r>
      <w:r>
        <w:t xml:space="preserve"> nombre de nuestra organización. </w:t>
      </w:r>
      <w:r w:rsidRPr="002B1ECC">
        <w:rPr>
          <w:color w:val="FF00FF"/>
        </w:rPr>
        <w:t>nombreapellido1</w:t>
      </w:r>
      <w:r w:rsidRPr="00050F99">
        <w:t>.</w:t>
      </w:r>
    </w:p>
    <w:p w14:paraId="03CF482F" w14:textId="30BD2488" w:rsidR="00050F99" w:rsidRPr="00050F99" w:rsidRDefault="00050F99" w:rsidP="00050F99">
      <w:pPr>
        <w:pStyle w:val="Sinespaciado"/>
        <w:numPr>
          <w:ilvl w:val="0"/>
          <w:numId w:val="18"/>
        </w:numPr>
      </w:pPr>
      <w:r w:rsidRPr="00050F99">
        <w:rPr>
          <w:b/>
          <w:bCs/>
        </w:rPr>
        <w:t>Organizational Unit Name:</w:t>
      </w:r>
      <w:r w:rsidRPr="00050F99">
        <w:t xml:space="preserve"> se refiere al nombre del sector de nuestra organización</w:t>
      </w:r>
      <w:r>
        <w:t xml:space="preserve">. Poner </w:t>
      </w:r>
      <w:r w:rsidRPr="00050F99">
        <w:rPr>
          <w:b/>
          <w:color w:val="FF00FF"/>
        </w:rPr>
        <w:t>IESVELAZQUEZ</w:t>
      </w:r>
      <w:r w:rsidRPr="00050F99">
        <w:t>.</w:t>
      </w:r>
    </w:p>
    <w:p w14:paraId="4210F89C" w14:textId="7C43D008" w:rsidR="00050F99" w:rsidRPr="00050F99" w:rsidRDefault="00050F99" w:rsidP="00050F99">
      <w:pPr>
        <w:pStyle w:val="Sinespaciado"/>
        <w:numPr>
          <w:ilvl w:val="0"/>
          <w:numId w:val="18"/>
        </w:numPr>
      </w:pPr>
      <w:r w:rsidRPr="00050F99">
        <w:rPr>
          <w:b/>
          <w:bCs/>
        </w:rPr>
        <w:t>Common Name:</w:t>
      </w:r>
      <w:r w:rsidRPr="00050F99">
        <w:t xml:space="preserve"> este campo es esencial, aquí debemos poner el nombre del dominio de la página web. En mi caso, </w:t>
      </w:r>
      <w:r>
        <w:t>aun no tenemos dominio así que la IP del servidor</w:t>
      </w:r>
      <w:r w:rsidRPr="00050F99">
        <w:t>.</w:t>
      </w:r>
    </w:p>
    <w:p w14:paraId="201E41BB" w14:textId="77777777" w:rsidR="00050F99" w:rsidRPr="00050F99" w:rsidRDefault="00050F99" w:rsidP="00050F99">
      <w:pPr>
        <w:pStyle w:val="Sinespaciado"/>
        <w:numPr>
          <w:ilvl w:val="0"/>
          <w:numId w:val="18"/>
        </w:numPr>
      </w:pPr>
      <w:r w:rsidRPr="00050F99">
        <w:rPr>
          <w:b/>
          <w:bCs/>
        </w:rPr>
        <w:t>Email Address:</w:t>
      </w:r>
      <w:r w:rsidRPr="00050F99">
        <w:t xml:space="preserve"> ponemos una dirección de correo personal, esto sirve por si nos tienen que enviar algún correo informativo o si necesitamos que nos contacten.</w:t>
      </w:r>
    </w:p>
    <w:p w14:paraId="2777E766" w14:textId="77777777" w:rsidR="00050F99" w:rsidRDefault="00050F99" w:rsidP="00A84AA1">
      <w:pPr>
        <w:pStyle w:val="Sinespaciado"/>
      </w:pPr>
    </w:p>
    <w:p w14:paraId="7DF6E8D3" w14:textId="6EAF1D5A" w:rsidR="00A84AA1" w:rsidRDefault="00A84AA1" w:rsidP="00A84AA1">
      <w:pPr>
        <w:pStyle w:val="Sinespaciado"/>
      </w:pPr>
      <w:r>
        <w:rPr>
          <w:noProof/>
        </w:rPr>
        <w:lastRenderedPageBreak/>
        <w:drawing>
          <wp:inline distT="0" distB="0" distL="0" distR="0" wp14:anchorId="4F05FF87" wp14:editId="238FC784">
            <wp:extent cx="5731510" cy="3940810"/>
            <wp:effectExtent l="0" t="0" r="254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EF459" w14:textId="77777777" w:rsidR="00A84AA1" w:rsidRDefault="00A84AA1" w:rsidP="00A84AA1">
      <w:pPr>
        <w:pStyle w:val="Sinespaciado"/>
      </w:pPr>
    </w:p>
    <w:p w14:paraId="6F89C3CE" w14:textId="2A96F7C9" w:rsidR="002B1ECC" w:rsidRDefault="002B1ECC" w:rsidP="00A84AA1">
      <w:pPr>
        <w:pStyle w:val="Sinespaciado"/>
      </w:pPr>
      <w:r>
        <w:t>Le daremos una duración al certificado, en este caso 365 días.</w:t>
      </w:r>
    </w:p>
    <w:p w14:paraId="7CAC9429" w14:textId="57978FC6" w:rsidR="002B1ECC" w:rsidRDefault="002B1ECC" w:rsidP="00A84AA1">
      <w:pPr>
        <w:pStyle w:val="Sinespaciado"/>
        <w:rPr>
          <w:noProof/>
        </w:rPr>
      </w:pPr>
      <w:r>
        <w:rPr>
          <w:noProof/>
        </w:rPr>
        <w:drawing>
          <wp:inline distT="0" distB="0" distL="0" distR="0" wp14:anchorId="1475B509" wp14:editId="587A1D18">
            <wp:extent cx="5731510" cy="1149985"/>
            <wp:effectExtent l="0" t="0" r="254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CE74D" w14:textId="77777777" w:rsidR="002B1ECC" w:rsidRDefault="002B1ECC" w:rsidP="00A84AA1">
      <w:pPr>
        <w:pStyle w:val="Sinespaciado"/>
      </w:pPr>
    </w:p>
    <w:p w14:paraId="6C737C70" w14:textId="77777777" w:rsidR="00C35606" w:rsidRDefault="00C35606" w:rsidP="00A84AA1">
      <w:pPr>
        <w:pStyle w:val="Sinespaciado"/>
      </w:pPr>
    </w:p>
    <w:p w14:paraId="2579C8E7" w14:textId="77943CB4" w:rsidR="00C35606" w:rsidRDefault="00C35606" w:rsidP="00A84AA1">
      <w:pPr>
        <w:pStyle w:val="Sinespaciado"/>
      </w:pPr>
      <w:r w:rsidRPr="00C35606">
        <w:t>Movemos los certificados a sus directorios correspondientes</w:t>
      </w:r>
      <w:r>
        <w:t>:</w:t>
      </w:r>
    </w:p>
    <w:p w14:paraId="0CE9AC92" w14:textId="3DB86EB7" w:rsidR="00C35606" w:rsidRDefault="00C35606" w:rsidP="00A84AA1">
      <w:pPr>
        <w:pStyle w:val="Sinespaciado"/>
      </w:pPr>
      <w:r>
        <w:rPr>
          <w:noProof/>
        </w:rPr>
        <w:drawing>
          <wp:inline distT="0" distB="0" distL="0" distR="0" wp14:anchorId="677C2577" wp14:editId="20B62EE8">
            <wp:extent cx="5048250" cy="4000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88E01" w14:textId="77777777" w:rsidR="00C35606" w:rsidRDefault="00C35606" w:rsidP="00A84AA1">
      <w:pPr>
        <w:pStyle w:val="Sinespaciado"/>
      </w:pPr>
    </w:p>
    <w:p w14:paraId="08324A9C" w14:textId="765CD398" w:rsidR="00C35606" w:rsidRDefault="00C35606" w:rsidP="00A84AA1">
      <w:pPr>
        <w:pStyle w:val="Sinespaciado"/>
      </w:pPr>
      <w:r>
        <w:rPr>
          <w:noProof/>
        </w:rPr>
        <w:drawing>
          <wp:inline distT="0" distB="0" distL="0" distR="0" wp14:anchorId="622E5F6F" wp14:editId="281010D9">
            <wp:extent cx="5143500" cy="3524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C826B" w14:textId="77777777" w:rsidR="00C35606" w:rsidRDefault="00C35606" w:rsidP="00A84AA1">
      <w:pPr>
        <w:pStyle w:val="Sinespaciado"/>
      </w:pPr>
    </w:p>
    <w:p w14:paraId="31A5E779" w14:textId="44ADCDFF" w:rsidR="0028452E" w:rsidRDefault="0028452E" w:rsidP="00DB164C"/>
    <w:p w14:paraId="5AC47C96" w14:textId="3EEC753D" w:rsidR="0028452E" w:rsidRDefault="0028452E" w:rsidP="00DB164C"/>
    <w:p w14:paraId="105A6A79" w14:textId="77B3581B" w:rsidR="0028452E" w:rsidRDefault="0028452E" w:rsidP="00DB164C"/>
    <w:p w14:paraId="3647EDD5" w14:textId="007BDF1F" w:rsidR="0028452E" w:rsidRDefault="0028452E" w:rsidP="00DB164C"/>
    <w:p w14:paraId="2B2B5A77" w14:textId="77777777" w:rsidR="0028452E" w:rsidRPr="00DB164C" w:rsidRDefault="0028452E" w:rsidP="00DB164C"/>
    <w:p w14:paraId="7538B092" w14:textId="02FE33C2" w:rsidR="008E2367" w:rsidRDefault="00C35606" w:rsidP="00A57502">
      <w:pPr>
        <w:pStyle w:val="Ttulo2"/>
      </w:pPr>
      <w:bookmarkStart w:id="22" w:name="_Toc87612118"/>
      <w:bookmarkStart w:id="23" w:name="_Toc119255166"/>
      <w:r>
        <w:t>Paso 6</w:t>
      </w:r>
      <w:r w:rsidR="008E2367">
        <w:t xml:space="preserve">: </w:t>
      </w:r>
      <w:r>
        <w:t>Modificar fichero de configuración  de servidor seguro</w:t>
      </w:r>
      <w:bookmarkEnd w:id="22"/>
      <w:bookmarkEnd w:id="23"/>
    </w:p>
    <w:p w14:paraId="36C1536A" w14:textId="54F67760" w:rsidR="00F06B2F" w:rsidRDefault="008E2367" w:rsidP="008E2367">
      <w:pPr>
        <w:pStyle w:val="Sinespaciado"/>
      </w:pPr>
      <w:r>
        <w:t>Ir</w:t>
      </w:r>
      <w:r w:rsidR="00F06B2F">
        <w:t xml:space="preserve"> al archivo del servidor virtual seguro, en el directorio </w:t>
      </w:r>
      <w:r w:rsidR="00F06B2F" w:rsidRPr="008E2367">
        <w:rPr>
          <w:rFonts w:ascii="Courier New" w:hAnsi="Courier New" w:cs="Courier New"/>
        </w:rPr>
        <w:t>/etc/apache2/sites-available</w:t>
      </w:r>
      <w:r w:rsidR="00F06B2F">
        <w:t>, edita</w:t>
      </w:r>
      <w:r>
        <w:t>r</w:t>
      </w:r>
      <w:r w:rsidR="00F06B2F">
        <w:t xml:space="preserve"> el archivo del ser</w:t>
      </w:r>
      <w:r>
        <w:t>vidor virtual seguro e incluir</w:t>
      </w:r>
      <w:r w:rsidR="00F06B2F">
        <w:t xml:space="preserve"> las directivas siguientes:</w:t>
      </w:r>
    </w:p>
    <w:p w14:paraId="0E4E8C19" w14:textId="766155F9" w:rsidR="00DC1A7A" w:rsidRDefault="00DC1A7A" w:rsidP="008E2367">
      <w:pPr>
        <w:pStyle w:val="Sinespaciado"/>
      </w:pPr>
    </w:p>
    <w:p w14:paraId="0F2C28D2" w14:textId="0DAAB89D" w:rsidR="00DC1A7A" w:rsidRPr="00DC1A7A" w:rsidRDefault="00DC1A7A" w:rsidP="00DC1A7A">
      <w:pPr>
        <w:pStyle w:val="Sinespaciado"/>
        <w:jc w:val="center"/>
        <w:rPr>
          <w:b/>
          <w:bCs/>
          <w:sz w:val="28"/>
          <w:szCs w:val="28"/>
        </w:rPr>
      </w:pPr>
      <w:r w:rsidRPr="00DC1A7A">
        <w:rPr>
          <w:b/>
          <w:bCs/>
          <w:sz w:val="28"/>
          <w:szCs w:val="28"/>
        </w:rPr>
        <w:t>Si no funcionara con al clave de 1024, quitar la línea de ServerName</w:t>
      </w:r>
    </w:p>
    <w:p w14:paraId="663AD3EE" w14:textId="77777777" w:rsidR="002F333C" w:rsidRDefault="002F333C" w:rsidP="008E2367">
      <w:pPr>
        <w:pStyle w:val="Sinespaciado"/>
      </w:pPr>
    </w:p>
    <w:p w14:paraId="6D14386B" w14:textId="552F68C8" w:rsidR="00C35606" w:rsidRDefault="002F333C" w:rsidP="008E2367">
      <w:pPr>
        <w:pStyle w:val="Sinespaciado"/>
      </w:pPr>
      <w:r>
        <w:rPr>
          <w:noProof/>
        </w:rPr>
        <w:drawing>
          <wp:inline distT="0" distB="0" distL="0" distR="0" wp14:anchorId="16D3B70C" wp14:editId="3AFF10F8">
            <wp:extent cx="5731510" cy="1830070"/>
            <wp:effectExtent l="0" t="0" r="254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CFB85" w14:textId="77777777" w:rsidR="002F333C" w:rsidRDefault="002F333C" w:rsidP="008E2367">
      <w:pPr>
        <w:pStyle w:val="Sinespaciado"/>
      </w:pPr>
    </w:p>
    <w:p w14:paraId="3B0BC79D" w14:textId="77777777" w:rsidR="002F333C" w:rsidRPr="008E2367" w:rsidRDefault="002F333C" w:rsidP="002F333C">
      <w:pPr>
        <w:pStyle w:val="Sinespaciado"/>
        <w:rPr>
          <w:rFonts w:ascii="Courier New" w:hAnsi="Courier New" w:cs="Courier New"/>
          <w:szCs w:val="22"/>
          <w:lang w:val="en-US"/>
        </w:rPr>
      </w:pPr>
      <w:r w:rsidRPr="008E2367">
        <w:rPr>
          <w:rFonts w:ascii="Courier New" w:hAnsi="Courier New" w:cs="Courier New"/>
          <w:szCs w:val="22"/>
          <w:lang w:val="en-US"/>
        </w:rPr>
        <w:t>SSLEngine on</w:t>
      </w:r>
    </w:p>
    <w:p w14:paraId="7BDA00AD" w14:textId="77777777" w:rsidR="002F333C" w:rsidRDefault="002F333C" w:rsidP="002F333C">
      <w:pPr>
        <w:pStyle w:val="Sinespaciado"/>
        <w:rPr>
          <w:rFonts w:ascii="Courier New" w:hAnsi="Courier New" w:cs="Courier New"/>
          <w:szCs w:val="22"/>
          <w:lang w:val="en-US"/>
        </w:rPr>
      </w:pPr>
      <w:r w:rsidRPr="002F333C">
        <w:rPr>
          <w:rFonts w:ascii="Courier New" w:hAnsi="Courier New" w:cs="Courier New"/>
          <w:szCs w:val="22"/>
          <w:lang w:val="en-US"/>
        </w:rPr>
        <w:t xml:space="preserve">SSLCertificateFile  </w:t>
      </w:r>
      <w:r>
        <w:rPr>
          <w:rFonts w:ascii="Courier New" w:hAnsi="Courier New" w:cs="Courier New"/>
          <w:szCs w:val="22"/>
          <w:lang w:val="en-US"/>
        </w:rPr>
        <w:t xml:space="preserve">    /etc/ssl/certs/</w:t>
      </w:r>
      <w:r w:rsidRPr="00823DB7">
        <w:rPr>
          <w:rFonts w:ascii="Courier New" w:hAnsi="Courier New" w:cs="Courier New"/>
          <w:color w:val="FF00FF"/>
          <w:szCs w:val="22"/>
          <w:lang w:val="en-US"/>
        </w:rPr>
        <w:t>servidor</w:t>
      </w:r>
      <w:r>
        <w:rPr>
          <w:rFonts w:ascii="Courier New" w:hAnsi="Courier New" w:cs="Courier New"/>
          <w:szCs w:val="22"/>
          <w:lang w:val="en-US"/>
        </w:rPr>
        <w:t>.crt</w:t>
      </w:r>
    </w:p>
    <w:p w14:paraId="24E9BA53" w14:textId="7558ED6C" w:rsidR="002F333C" w:rsidRPr="002F333C" w:rsidRDefault="002F333C" w:rsidP="002F333C">
      <w:pPr>
        <w:pStyle w:val="Sinespaciado"/>
        <w:rPr>
          <w:rFonts w:ascii="Courier New" w:hAnsi="Courier New" w:cs="Courier New"/>
          <w:szCs w:val="22"/>
          <w:lang w:val="en-US"/>
        </w:rPr>
      </w:pPr>
      <w:r w:rsidRPr="002F333C">
        <w:rPr>
          <w:rFonts w:ascii="Courier New" w:hAnsi="Courier New" w:cs="Courier New"/>
          <w:szCs w:val="22"/>
          <w:lang w:val="en-US"/>
        </w:rPr>
        <w:t>SSLCertificateKeyFile /etc/ssl/private/</w:t>
      </w:r>
      <w:r w:rsidRPr="00823DB7">
        <w:rPr>
          <w:rFonts w:ascii="Courier New" w:hAnsi="Courier New" w:cs="Courier New"/>
          <w:color w:val="FF00FF"/>
          <w:szCs w:val="22"/>
          <w:lang w:val="en-US"/>
        </w:rPr>
        <w:t>servidor</w:t>
      </w:r>
      <w:r w:rsidRPr="002F333C">
        <w:rPr>
          <w:rFonts w:ascii="Courier New" w:hAnsi="Courier New" w:cs="Courier New"/>
          <w:szCs w:val="22"/>
          <w:lang w:val="en-US"/>
        </w:rPr>
        <w:t>.key</w:t>
      </w:r>
    </w:p>
    <w:p w14:paraId="3659E254" w14:textId="77777777" w:rsidR="002F333C" w:rsidRDefault="002F333C" w:rsidP="008E2367">
      <w:pPr>
        <w:pStyle w:val="Sinespaciado"/>
      </w:pPr>
    </w:p>
    <w:p w14:paraId="79E1497E" w14:textId="1BE7C1CA" w:rsidR="002F333C" w:rsidRDefault="002F333C" w:rsidP="008E2367">
      <w:pPr>
        <w:pStyle w:val="Sinespaciado"/>
      </w:pPr>
      <w:r>
        <w:rPr>
          <w:noProof/>
        </w:rPr>
        <w:lastRenderedPageBreak/>
        <w:drawing>
          <wp:inline distT="0" distB="0" distL="0" distR="0" wp14:anchorId="250227B2" wp14:editId="20DBE521">
            <wp:extent cx="5731510" cy="3634105"/>
            <wp:effectExtent l="0" t="0" r="2540" b="444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DBF60" w14:textId="77777777" w:rsidR="00A57502" w:rsidRDefault="00A57502" w:rsidP="008E2367">
      <w:pPr>
        <w:pStyle w:val="Sinespaciado"/>
      </w:pPr>
    </w:p>
    <w:p w14:paraId="3C437B86" w14:textId="77777777" w:rsidR="00A57502" w:rsidRDefault="00A57502" w:rsidP="008E2367">
      <w:pPr>
        <w:pStyle w:val="Sinespaciado"/>
      </w:pPr>
    </w:p>
    <w:p w14:paraId="0CD434D1" w14:textId="77777777" w:rsidR="00801871" w:rsidRDefault="00801871" w:rsidP="008E2367">
      <w:pPr>
        <w:pStyle w:val="Sinespaciado"/>
      </w:pPr>
    </w:p>
    <w:p w14:paraId="21C7CD6E" w14:textId="77777777" w:rsidR="008E2367" w:rsidRDefault="008E2367" w:rsidP="00A57502">
      <w:pPr>
        <w:pStyle w:val="Ttulo2"/>
      </w:pPr>
      <w:bookmarkStart w:id="24" w:name="_Toc87612119"/>
      <w:bookmarkStart w:id="25" w:name="_Toc119255167"/>
      <w:r>
        <w:t>Paso 7: Aplicar cambios</w:t>
      </w:r>
      <w:bookmarkEnd w:id="24"/>
      <w:bookmarkEnd w:id="25"/>
    </w:p>
    <w:p w14:paraId="52F73D71" w14:textId="77777777" w:rsidR="00801871" w:rsidRDefault="00801871" w:rsidP="00801871"/>
    <w:p w14:paraId="71FCF3AF" w14:textId="0CC65643" w:rsidR="00801871" w:rsidRDefault="00801871" w:rsidP="00801871">
      <w:r>
        <w:rPr>
          <w:noProof/>
        </w:rPr>
        <w:drawing>
          <wp:inline distT="0" distB="0" distL="0" distR="0" wp14:anchorId="2FE81119" wp14:editId="681BC7FD">
            <wp:extent cx="5731510" cy="440690"/>
            <wp:effectExtent l="0" t="0" r="254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0003D" w14:textId="77777777" w:rsidR="00A57502" w:rsidRDefault="00A57502" w:rsidP="00801871"/>
    <w:p w14:paraId="01B5FCE1" w14:textId="77777777" w:rsidR="00A57502" w:rsidRPr="00801871" w:rsidRDefault="00A57502" w:rsidP="00801871"/>
    <w:p w14:paraId="0920A8BD" w14:textId="77777777" w:rsidR="008E2367" w:rsidRDefault="008E2367" w:rsidP="00A57502">
      <w:pPr>
        <w:pStyle w:val="Ttulo2"/>
      </w:pPr>
      <w:bookmarkStart w:id="26" w:name="_Toc87612120"/>
      <w:bookmarkStart w:id="27" w:name="_Toc119255168"/>
      <w:r>
        <w:t>Paso 8: Comprobar funcionamiento</w:t>
      </w:r>
      <w:bookmarkEnd w:id="26"/>
      <w:bookmarkEnd w:id="27"/>
    </w:p>
    <w:p w14:paraId="44F621D8" w14:textId="25C9B302" w:rsidR="00F06B2F" w:rsidRDefault="008E2367" w:rsidP="008E2367">
      <w:pPr>
        <w:pStyle w:val="Sinespaciado"/>
      </w:pPr>
      <w:r>
        <w:t xml:space="preserve">Abrir el </w:t>
      </w:r>
      <w:r w:rsidR="00F06B2F">
        <w:t>navegador</w:t>
      </w:r>
      <w:r w:rsidR="00ED396C">
        <w:t xml:space="preserve"> de la máquina anfitriona</w:t>
      </w:r>
      <w:r w:rsidR="00F06B2F">
        <w:t xml:space="preserve"> y </w:t>
      </w:r>
      <w:r>
        <w:t xml:space="preserve">escribir </w:t>
      </w:r>
      <w:r w:rsidRPr="00234454">
        <w:rPr>
          <w:rFonts w:ascii="Courier New" w:hAnsi="Courier New" w:cs="Courier New"/>
          <w:i/>
        </w:rPr>
        <w:t>https://</w:t>
      </w:r>
      <w:r w:rsidR="00ED396C">
        <w:rPr>
          <w:rFonts w:ascii="Courier New" w:hAnsi="Courier New" w:cs="Courier New"/>
          <w:i/>
        </w:rPr>
        <w:t>IP</w:t>
      </w:r>
      <w:r>
        <w:t xml:space="preserve"> </w:t>
      </w:r>
      <w:r w:rsidR="00ED396C">
        <w:t xml:space="preserve"> </w:t>
      </w:r>
      <w:r>
        <w:t>en la barra de direcciones:</w:t>
      </w:r>
    </w:p>
    <w:p w14:paraId="45E51F7B" w14:textId="01F57DAA" w:rsidR="00DC1A7A" w:rsidRDefault="00DC1A7A" w:rsidP="008E2367">
      <w:pPr>
        <w:pStyle w:val="Sinespaciado"/>
      </w:pPr>
    </w:p>
    <w:p w14:paraId="41E29D47" w14:textId="647EA41D" w:rsidR="00DC1A7A" w:rsidRDefault="00DC1A7A" w:rsidP="008E2367">
      <w:pPr>
        <w:pStyle w:val="Sinespaciado"/>
      </w:pPr>
      <w:r>
        <w:rPr>
          <w:noProof/>
        </w:rPr>
        <w:drawing>
          <wp:inline distT="0" distB="0" distL="0" distR="0" wp14:anchorId="038EF24F" wp14:editId="5BB25BF5">
            <wp:extent cx="5731510" cy="1447800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ACBC4" w14:textId="77777777" w:rsidR="00DC1A7A" w:rsidRPr="00E942AD" w:rsidRDefault="00DC1A7A" w:rsidP="008E2367">
      <w:pPr>
        <w:pStyle w:val="Sinespaciado"/>
      </w:pPr>
    </w:p>
    <w:p w14:paraId="317D2460" w14:textId="77777777" w:rsidR="004152FA" w:rsidRDefault="004152FA" w:rsidP="00543CEB">
      <w:pPr>
        <w:pStyle w:val="Sinespaciado"/>
      </w:pPr>
    </w:p>
    <w:p w14:paraId="46C6A3F6" w14:textId="06A9FBDD" w:rsidR="007F6B29" w:rsidRDefault="007F6B29" w:rsidP="00A57502">
      <w:pPr>
        <w:pStyle w:val="Ttulo2"/>
      </w:pPr>
      <w:bookmarkStart w:id="28" w:name="_Toc87612121"/>
      <w:bookmarkStart w:id="29" w:name="_Toc119255169"/>
      <w:r>
        <w:lastRenderedPageBreak/>
        <w:t>Paso 9: Comprobar que el certificado es el correcto</w:t>
      </w:r>
      <w:bookmarkEnd w:id="28"/>
      <w:bookmarkEnd w:id="29"/>
    </w:p>
    <w:p w14:paraId="4537C6A5" w14:textId="77777777" w:rsidR="007F6B29" w:rsidRDefault="007F6B29" w:rsidP="00543CEB">
      <w:pPr>
        <w:pStyle w:val="Sinespaciado"/>
      </w:pPr>
    </w:p>
    <w:p w14:paraId="423010F2" w14:textId="1A0221D3" w:rsidR="007F6B29" w:rsidRDefault="00EF0D6B" w:rsidP="00543CEB">
      <w:pPr>
        <w:pStyle w:val="Sinespaciado"/>
      </w:pPr>
      <w:r>
        <w:rPr>
          <w:noProof/>
        </w:rPr>
        <w:drawing>
          <wp:inline distT="0" distB="0" distL="0" distR="0" wp14:anchorId="5ED868C1" wp14:editId="06D31396">
            <wp:extent cx="5731510" cy="3722370"/>
            <wp:effectExtent l="0" t="0" r="254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390DB" w14:textId="77777777" w:rsidR="007F6B29" w:rsidRDefault="007F6B29" w:rsidP="00543CEB">
      <w:pPr>
        <w:pStyle w:val="Sinespaciado"/>
      </w:pPr>
    </w:p>
    <w:p w14:paraId="481C2E74" w14:textId="02BF20FD" w:rsidR="007F6B29" w:rsidRDefault="00D75381" w:rsidP="00543CEB">
      <w:pPr>
        <w:pStyle w:val="Sinespaciado"/>
      </w:pPr>
      <w:r>
        <w:rPr>
          <w:noProof/>
        </w:rPr>
        <w:lastRenderedPageBreak/>
        <w:drawing>
          <wp:inline distT="0" distB="0" distL="0" distR="0" wp14:anchorId="79613165" wp14:editId="6D792D99">
            <wp:extent cx="5731510" cy="6229350"/>
            <wp:effectExtent l="0" t="0" r="2540" b="0"/>
            <wp:docPr id="1911120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1209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12F85" w14:textId="2DAFD13D" w:rsidR="00EF0D6B" w:rsidRDefault="00EF0D6B" w:rsidP="00543CEB">
      <w:pPr>
        <w:pStyle w:val="Sinespaciado"/>
      </w:pPr>
    </w:p>
    <w:p w14:paraId="4CFAEBD3" w14:textId="171D3B09" w:rsidR="00EF0D6B" w:rsidRDefault="00E7621E" w:rsidP="00543CEB">
      <w:pPr>
        <w:pStyle w:val="Sinespaciado"/>
      </w:pPr>
      <w:r>
        <w:rPr>
          <w:noProof/>
        </w:rPr>
        <w:lastRenderedPageBreak/>
        <w:drawing>
          <wp:inline distT="0" distB="0" distL="0" distR="0" wp14:anchorId="576E8556" wp14:editId="1DC4271B">
            <wp:extent cx="5731510" cy="6778625"/>
            <wp:effectExtent l="0" t="0" r="2540" b="3175"/>
            <wp:docPr id="5827927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79273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7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F8CFE" w14:textId="77777777" w:rsidR="007F6B29" w:rsidRDefault="007F6B29" w:rsidP="00543CEB">
      <w:pPr>
        <w:pStyle w:val="Sinespaciado"/>
      </w:pPr>
    </w:p>
    <w:p w14:paraId="1EA7C5AD" w14:textId="0F27AB5C" w:rsidR="00E7621E" w:rsidRPr="00E7621E" w:rsidRDefault="00E7621E" w:rsidP="00543CEB">
      <w:pPr>
        <w:pStyle w:val="Sinespaciado"/>
        <w:rPr>
          <w:b/>
          <w:bCs/>
        </w:rPr>
      </w:pPr>
      <w:r w:rsidRPr="00E7621E">
        <w:rPr>
          <w:b/>
          <w:bCs/>
        </w:rPr>
        <w:t>También puedes conseguir la información del certificado en:</w:t>
      </w:r>
    </w:p>
    <w:p w14:paraId="296EF7A3" w14:textId="22BDAF20" w:rsidR="00E7621E" w:rsidRDefault="00E7621E" w:rsidP="00543CEB">
      <w:pPr>
        <w:pStyle w:val="Sinespaciado"/>
      </w:pPr>
      <w:r>
        <w:rPr>
          <w:noProof/>
        </w:rPr>
        <w:drawing>
          <wp:inline distT="0" distB="0" distL="0" distR="0" wp14:anchorId="61F433E4" wp14:editId="2A288D17">
            <wp:extent cx="5731510" cy="972185"/>
            <wp:effectExtent l="0" t="0" r="2540" b="0"/>
            <wp:docPr id="6243467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34676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22790" w14:textId="77777777" w:rsidR="00E7621E" w:rsidRDefault="00E7621E" w:rsidP="00543CEB">
      <w:pPr>
        <w:pStyle w:val="Sinespaciado"/>
      </w:pPr>
    </w:p>
    <w:p w14:paraId="02BC05A5" w14:textId="11624FC9" w:rsidR="00E7621E" w:rsidRDefault="00E7621E" w:rsidP="00543CEB">
      <w:pPr>
        <w:pStyle w:val="Sinespaciado"/>
      </w:pPr>
      <w:r>
        <w:rPr>
          <w:noProof/>
        </w:rPr>
        <w:drawing>
          <wp:inline distT="0" distB="0" distL="0" distR="0" wp14:anchorId="039B83DA" wp14:editId="5581F2DB">
            <wp:extent cx="5731510" cy="1375410"/>
            <wp:effectExtent l="0" t="0" r="2540" b="0"/>
            <wp:docPr id="15139121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91210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8A06F" w14:textId="77777777" w:rsidR="00D75381" w:rsidRDefault="00D75381" w:rsidP="00543CEB">
      <w:pPr>
        <w:pStyle w:val="Sinespaciado"/>
      </w:pPr>
    </w:p>
    <w:p w14:paraId="63252A2E" w14:textId="77777777" w:rsidR="00D75381" w:rsidRDefault="00D75381" w:rsidP="00543CEB">
      <w:pPr>
        <w:pStyle w:val="Sinespaciado"/>
      </w:pPr>
    </w:p>
    <w:p w14:paraId="62E2FA6E" w14:textId="3B8C2DF0" w:rsidR="00E7621E" w:rsidRDefault="00E7621E" w:rsidP="00543CEB">
      <w:pPr>
        <w:pStyle w:val="Sinespaciado"/>
      </w:pPr>
      <w:r>
        <w:rPr>
          <w:noProof/>
        </w:rPr>
        <w:drawing>
          <wp:inline distT="0" distB="0" distL="0" distR="0" wp14:anchorId="0BCB21A3" wp14:editId="5D6AF025">
            <wp:extent cx="5731510" cy="3820795"/>
            <wp:effectExtent l="0" t="0" r="2540" b="8255"/>
            <wp:docPr id="5556700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67001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B8D7C" w14:textId="77777777" w:rsidR="000E32CA" w:rsidRDefault="000E32CA" w:rsidP="007D4E07">
      <w:pPr>
        <w:pStyle w:val="Sinespaciado"/>
        <w:jc w:val="left"/>
        <w:rPr>
          <w:szCs w:val="22"/>
          <w:lang w:eastAsia="en-US"/>
        </w:rPr>
      </w:pPr>
    </w:p>
    <w:p w14:paraId="6AD36948" w14:textId="72D30EF9" w:rsidR="000E32CA" w:rsidRDefault="000E32CA" w:rsidP="000E32CA">
      <w:pPr>
        <w:spacing w:after="4" w:line="267" w:lineRule="auto"/>
        <w:ind w:left="-5" w:hanging="10"/>
        <w:rPr>
          <w:rFonts w:ascii="Arial" w:eastAsia="Arial" w:hAnsi="Arial" w:cs="Arial"/>
        </w:rPr>
      </w:pPr>
      <w:r w:rsidRPr="00043E14">
        <w:rPr>
          <w:rFonts w:ascii="Arial" w:eastAsia="Arial" w:hAnsi="Arial" w:cs="Arial"/>
          <w:b/>
          <w:color w:val="00CC33"/>
          <w:sz w:val="21"/>
        </w:rPr>
        <w:t>Toma capturas de los pasos 1,</w:t>
      </w:r>
      <w:r>
        <w:rPr>
          <w:rFonts w:ascii="Arial" w:eastAsia="Arial" w:hAnsi="Arial" w:cs="Arial"/>
          <w:b/>
          <w:color w:val="00CC33"/>
          <w:sz w:val="21"/>
        </w:rPr>
        <w:t xml:space="preserve"> </w:t>
      </w:r>
      <w:r w:rsidRPr="00043E14">
        <w:rPr>
          <w:rFonts w:ascii="Arial" w:eastAsia="Arial" w:hAnsi="Arial" w:cs="Arial"/>
          <w:b/>
          <w:color w:val="00CC33"/>
          <w:sz w:val="21"/>
        </w:rPr>
        <w:t>2,</w:t>
      </w:r>
      <w:r>
        <w:rPr>
          <w:rFonts w:ascii="Arial" w:eastAsia="Arial" w:hAnsi="Arial" w:cs="Arial"/>
          <w:b/>
          <w:color w:val="00CC33"/>
          <w:sz w:val="21"/>
        </w:rPr>
        <w:t xml:space="preserve"> </w:t>
      </w:r>
      <w:r w:rsidRPr="00043E14">
        <w:rPr>
          <w:rFonts w:ascii="Arial" w:eastAsia="Arial" w:hAnsi="Arial" w:cs="Arial"/>
          <w:b/>
          <w:color w:val="00CC33"/>
          <w:sz w:val="21"/>
        </w:rPr>
        <w:t xml:space="preserve">3 </w:t>
      </w:r>
      <w:r>
        <w:rPr>
          <w:rFonts w:ascii="Arial" w:eastAsia="Arial" w:hAnsi="Arial" w:cs="Arial"/>
          <w:b/>
          <w:color w:val="00CC33"/>
          <w:sz w:val="21"/>
        </w:rPr>
        <w:t xml:space="preserve">, </w:t>
      </w:r>
      <w:r w:rsidRPr="00043E14">
        <w:rPr>
          <w:rFonts w:ascii="Arial" w:eastAsia="Arial" w:hAnsi="Arial" w:cs="Arial"/>
          <w:b/>
          <w:color w:val="00CC33"/>
          <w:sz w:val="21"/>
        </w:rPr>
        <w:t>4</w:t>
      </w:r>
      <w:r>
        <w:rPr>
          <w:rFonts w:ascii="Arial" w:eastAsia="Arial" w:hAnsi="Arial" w:cs="Arial"/>
          <w:b/>
          <w:color w:val="00CC33"/>
          <w:sz w:val="21"/>
        </w:rPr>
        <w:t xml:space="preserve"> 5, 6, 7, 8,</w:t>
      </w:r>
      <w:r w:rsidR="007F6B29">
        <w:rPr>
          <w:rFonts w:ascii="Arial" w:eastAsia="Arial" w:hAnsi="Arial" w:cs="Arial"/>
          <w:b/>
          <w:color w:val="00CC33"/>
          <w:sz w:val="21"/>
        </w:rPr>
        <w:t xml:space="preserve"> 9</w:t>
      </w:r>
      <w:r w:rsidRPr="00043E14">
        <w:rPr>
          <w:rFonts w:ascii="Arial" w:eastAsia="Arial" w:hAnsi="Arial" w:cs="Arial"/>
        </w:rPr>
        <w:t xml:space="preserve"> </w:t>
      </w:r>
    </w:p>
    <w:p w14:paraId="4B7AE5FE" w14:textId="77777777" w:rsidR="000E32CA" w:rsidRDefault="000E32CA" w:rsidP="000E32CA">
      <w:pPr>
        <w:pStyle w:val="Sinespaciado"/>
      </w:pPr>
    </w:p>
    <w:p w14:paraId="44D61E69" w14:textId="77777777" w:rsidR="000E32CA" w:rsidRDefault="000E32CA" w:rsidP="000E32CA">
      <w:pPr>
        <w:pStyle w:val="Sinespaciado"/>
      </w:pPr>
    </w:p>
    <w:p w14:paraId="65597384" w14:textId="77777777" w:rsidR="000E32CA" w:rsidRDefault="000E32CA" w:rsidP="000E32CA">
      <w:pPr>
        <w:spacing w:after="192"/>
      </w:pPr>
    </w:p>
    <w:p w14:paraId="33B172D5" w14:textId="77777777" w:rsidR="000E32CA" w:rsidRDefault="000E32CA" w:rsidP="000E32CA">
      <w:r>
        <w:rPr>
          <w:rFonts w:ascii="Arial" w:eastAsia="Arial" w:hAnsi="Arial" w:cs="Arial"/>
          <w:i/>
          <w:color w:val="00CC33"/>
          <w:sz w:val="20"/>
        </w:rPr>
        <w:t xml:space="preserve"> </w:t>
      </w:r>
    </w:p>
    <w:tbl>
      <w:tblPr>
        <w:tblStyle w:val="TableGrid"/>
        <w:tblW w:w="9640" w:type="dxa"/>
        <w:tblInd w:w="-7" w:type="dxa"/>
        <w:tblCellMar>
          <w:top w:w="37" w:type="dxa"/>
          <w:right w:w="115" w:type="dxa"/>
        </w:tblCellMar>
        <w:tblLook w:val="04A0" w:firstRow="1" w:lastRow="0" w:firstColumn="1" w:lastColumn="0" w:noHBand="0" w:noVBand="1"/>
      </w:tblPr>
      <w:tblGrid>
        <w:gridCol w:w="732"/>
        <w:gridCol w:w="8908"/>
      </w:tblGrid>
      <w:tr w:rsidR="000E32CA" w14:paraId="7F9EC8C3" w14:textId="77777777" w:rsidTr="002407EB">
        <w:trPr>
          <w:trHeight w:val="896"/>
        </w:trPr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nil"/>
              <w:right w:val="nil"/>
            </w:tcBorders>
          </w:tcPr>
          <w:p w14:paraId="398F3417" w14:textId="77777777" w:rsidR="000E32CA" w:rsidRPr="00663C46" w:rsidRDefault="000E32CA" w:rsidP="002407EB">
            <w:pPr>
              <w:ind w:left="247"/>
              <w:jc w:val="center"/>
            </w:pPr>
            <w:r w:rsidRPr="00663C46">
              <w:t>•</w:t>
            </w:r>
            <w:r w:rsidRPr="00663C46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908" w:type="dxa"/>
            <w:tcBorders>
              <w:top w:val="single" w:sz="2" w:space="0" w:color="000001"/>
              <w:left w:val="nil"/>
              <w:bottom w:val="nil"/>
              <w:right w:val="single" w:sz="2" w:space="0" w:color="000001"/>
            </w:tcBorders>
            <w:vAlign w:val="bottom"/>
          </w:tcPr>
          <w:p w14:paraId="45CE209C" w14:textId="0282E856" w:rsidR="000E32CA" w:rsidRPr="00663C46" w:rsidRDefault="000E32CA" w:rsidP="002407EB">
            <w:r w:rsidRPr="00663C46">
              <w:rPr>
                <w:rFonts w:ascii="Arial" w:eastAsia="Arial" w:hAnsi="Arial" w:cs="Arial"/>
                <w:color w:val="FF6600"/>
                <w:sz w:val="20"/>
              </w:rPr>
              <w:t>Crea un fichero que se llame</w:t>
            </w:r>
            <w:r w:rsidR="007F6B29">
              <w:rPr>
                <w:rFonts w:ascii="Arial" w:eastAsia="Arial" w:hAnsi="Arial" w:cs="Arial"/>
                <w:color w:val="FF6600"/>
                <w:sz w:val="20"/>
              </w:rPr>
              <w:t xml:space="preserve">  Practica</w:t>
            </w:r>
            <w:r w:rsidR="005231FA">
              <w:rPr>
                <w:rFonts w:ascii="Arial" w:eastAsia="Arial" w:hAnsi="Arial" w:cs="Arial"/>
                <w:color w:val="FF6600"/>
                <w:sz w:val="20"/>
              </w:rPr>
              <w:t>_</w:t>
            </w:r>
            <w:r w:rsidR="007F6B29">
              <w:rPr>
                <w:rFonts w:ascii="Arial" w:eastAsia="Arial" w:hAnsi="Arial" w:cs="Arial"/>
                <w:color w:val="FF6600"/>
                <w:sz w:val="20"/>
              </w:rPr>
              <w:t>2.4</w:t>
            </w:r>
            <w:r>
              <w:rPr>
                <w:rFonts w:ascii="Arial" w:eastAsia="Arial" w:hAnsi="Arial" w:cs="Arial"/>
                <w:color w:val="FF6600"/>
                <w:sz w:val="20"/>
              </w:rPr>
              <w:t>_</w:t>
            </w:r>
            <w:r w:rsidRPr="00663C46">
              <w:rPr>
                <w:rFonts w:ascii="Arial" w:eastAsia="Arial" w:hAnsi="Arial" w:cs="Arial"/>
                <w:color w:val="FF6600"/>
                <w:sz w:val="20"/>
              </w:rPr>
              <w:t xml:space="preserve"> Apellido1Apellido2_Nombre.pdf .  </w:t>
            </w:r>
          </w:p>
          <w:p w14:paraId="0FC5DABD" w14:textId="77777777" w:rsidR="000E32CA" w:rsidRPr="00663C46" w:rsidRDefault="000E32CA" w:rsidP="002407EB">
            <w:pPr>
              <w:spacing w:after="18"/>
            </w:pPr>
            <w:r w:rsidRPr="00663C46">
              <w:rPr>
                <w:rFonts w:ascii="Arial" w:eastAsia="Arial" w:hAnsi="Arial" w:cs="Arial"/>
                <w:color w:val="FF6600"/>
                <w:sz w:val="20"/>
              </w:rPr>
              <w:t xml:space="preserve"> </w:t>
            </w:r>
          </w:p>
          <w:p w14:paraId="346544E0" w14:textId="77777777" w:rsidR="000E32CA" w:rsidRPr="00663C46" w:rsidRDefault="000E32CA" w:rsidP="002407EB">
            <w:pPr>
              <w:spacing w:after="19"/>
            </w:pPr>
            <w:r w:rsidRPr="00663C46">
              <w:rPr>
                <w:rFonts w:ascii="Arial" w:eastAsia="Arial" w:hAnsi="Arial" w:cs="Arial"/>
                <w:color w:val="FF6600"/>
                <w:sz w:val="20"/>
              </w:rPr>
              <w:t xml:space="preserve">Inserta todas las capturas de pantallas por orden explicando cada una de ellas. </w:t>
            </w:r>
          </w:p>
          <w:p w14:paraId="2C101267" w14:textId="77777777" w:rsidR="000E32CA" w:rsidRPr="00663C46" w:rsidRDefault="000E32CA" w:rsidP="002407EB">
            <w:r w:rsidRPr="00663C46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E32CA" w14:paraId="5302CF3E" w14:textId="77777777" w:rsidTr="002407EB">
        <w:trPr>
          <w:trHeight w:val="388"/>
        </w:trPr>
        <w:tc>
          <w:tcPr>
            <w:tcW w:w="73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vAlign w:val="bottom"/>
          </w:tcPr>
          <w:p w14:paraId="0988EEC2" w14:textId="77777777" w:rsidR="000E32CA" w:rsidRPr="00663C46" w:rsidRDefault="000E32CA" w:rsidP="002407EB">
            <w:pPr>
              <w:ind w:left="247"/>
              <w:jc w:val="center"/>
            </w:pPr>
            <w:r w:rsidRPr="00663C46">
              <w:lastRenderedPageBreak/>
              <w:t>•</w:t>
            </w:r>
            <w:r w:rsidRPr="00663C46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908" w:type="dxa"/>
            <w:tcBorders>
              <w:top w:val="nil"/>
              <w:left w:val="nil"/>
              <w:bottom w:val="single" w:sz="2" w:space="0" w:color="000001"/>
              <w:right w:val="single" w:sz="2" w:space="0" w:color="000001"/>
            </w:tcBorders>
            <w:vAlign w:val="bottom"/>
          </w:tcPr>
          <w:p w14:paraId="653C3D26" w14:textId="77777777" w:rsidR="000E32CA" w:rsidRPr="00663C46" w:rsidRDefault="000E32CA" w:rsidP="002407EB">
            <w:r w:rsidRPr="00663C46">
              <w:rPr>
                <w:rFonts w:ascii="Arial" w:eastAsia="Arial" w:hAnsi="Arial" w:cs="Arial"/>
                <w:color w:val="FF6600"/>
                <w:sz w:val="20"/>
              </w:rPr>
              <w:t>Una vez terminada la práctica, sube el archivo.</w:t>
            </w:r>
            <w:r w:rsidRPr="00663C46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2DD561B4" w14:textId="77777777" w:rsidR="000E32CA" w:rsidRDefault="000E32CA" w:rsidP="000E32CA">
      <w:r>
        <w:rPr>
          <w:rFonts w:ascii="Arial" w:eastAsia="Arial" w:hAnsi="Arial" w:cs="Arial"/>
        </w:rPr>
        <w:t xml:space="preserve"> </w:t>
      </w:r>
    </w:p>
    <w:p w14:paraId="196FA32B" w14:textId="77777777" w:rsidR="000E32CA" w:rsidRPr="007D4E07" w:rsidRDefault="000E32CA" w:rsidP="007D4E07">
      <w:pPr>
        <w:pStyle w:val="Sinespaciado"/>
        <w:jc w:val="left"/>
        <w:rPr>
          <w:szCs w:val="22"/>
          <w:lang w:eastAsia="en-US"/>
        </w:rPr>
      </w:pPr>
    </w:p>
    <w:sectPr w:rsidR="000E32CA" w:rsidRPr="007D4E07" w:rsidSect="00A70DDA">
      <w:headerReference w:type="default" r:id="rId34"/>
      <w:headerReference w:type="first" r:id="rId35"/>
      <w:pgSz w:w="11906" w:h="16838"/>
      <w:pgMar w:top="2268" w:right="1440" w:bottom="1440" w:left="1440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EEE83" w14:textId="77777777" w:rsidR="008E0BF7" w:rsidRDefault="008E0BF7" w:rsidP="00BC1529">
      <w:r>
        <w:separator/>
      </w:r>
    </w:p>
  </w:endnote>
  <w:endnote w:type="continuationSeparator" w:id="0">
    <w:p w14:paraId="1883E613" w14:textId="77777777" w:rsidR="008E0BF7" w:rsidRDefault="008E0BF7" w:rsidP="00BC1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C8A56" w14:textId="77777777" w:rsidR="00BC1529" w:rsidRPr="0021458F" w:rsidRDefault="00370971">
    <w:pPr>
      <w:pStyle w:val="Piedepgina1"/>
      <w:pBdr>
        <w:top w:val="single" w:sz="8" w:space="0" w:color="000000"/>
      </w:pBdr>
      <w:jc w:val="center"/>
      <w:rPr>
        <w:rFonts w:asciiTheme="minorHAnsi" w:hAnsiTheme="minorHAnsi"/>
        <w:sz w:val="18"/>
        <w:szCs w:val="18"/>
      </w:rPr>
    </w:pPr>
    <w:r w:rsidRPr="0021458F">
      <w:rPr>
        <w:rFonts w:asciiTheme="minorHAnsi" w:hAnsiTheme="minorHAnsi"/>
        <w:sz w:val="18"/>
        <w:szCs w:val="18"/>
      </w:rPr>
      <w:fldChar w:fldCharType="begin"/>
    </w:r>
    <w:r w:rsidRPr="0021458F">
      <w:rPr>
        <w:rFonts w:asciiTheme="minorHAnsi" w:hAnsiTheme="minorHAnsi"/>
        <w:sz w:val="18"/>
        <w:szCs w:val="18"/>
      </w:rPr>
      <w:instrText xml:space="preserve"> PAGE </w:instrText>
    </w:r>
    <w:r w:rsidRPr="0021458F">
      <w:rPr>
        <w:rFonts w:asciiTheme="minorHAnsi" w:hAnsiTheme="minorHAnsi"/>
        <w:sz w:val="18"/>
        <w:szCs w:val="18"/>
      </w:rPr>
      <w:fldChar w:fldCharType="separate"/>
    </w:r>
    <w:r w:rsidR="00050F99">
      <w:rPr>
        <w:rFonts w:asciiTheme="minorHAnsi" w:hAnsiTheme="minorHAnsi"/>
        <w:noProof/>
        <w:sz w:val="18"/>
        <w:szCs w:val="18"/>
      </w:rPr>
      <w:t>9</w:t>
    </w:r>
    <w:r w:rsidRPr="0021458F">
      <w:rPr>
        <w:rFonts w:asciiTheme="minorHAnsi" w:hAnsiTheme="minorHAnsi"/>
        <w:sz w:val="18"/>
        <w:szCs w:val="18"/>
      </w:rPr>
      <w:fldChar w:fldCharType="end"/>
    </w:r>
    <w:r w:rsidR="00BC1529" w:rsidRPr="0021458F">
      <w:rPr>
        <w:rFonts w:asciiTheme="minorHAnsi" w:hAnsiTheme="minorHAnsi"/>
        <w:sz w:val="18"/>
        <w:szCs w:val="18"/>
      </w:rPr>
      <w:t xml:space="preserve"> de </w:t>
    </w:r>
    <w:r w:rsidRPr="0021458F">
      <w:rPr>
        <w:rFonts w:asciiTheme="minorHAnsi" w:hAnsiTheme="minorHAnsi"/>
        <w:sz w:val="18"/>
        <w:szCs w:val="18"/>
      </w:rPr>
      <w:fldChar w:fldCharType="begin"/>
    </w:r>
    <w:r w:rsidRPr="0021458F">
      <w:rPr>
        <w:rFonts w:asciiTheme="minorHAnsi" w:hAnsiTheme="minorHAnsi"/>
        <w:sz w:val="18"/>
        <w:szCs w:val="18"/>
      </w:rPr>
      <w:instrText xml:space="preserve"> NUMPAGES </w:instrText>
    </w:r>
    <w:r w:rsidRPr="0021458F">
      <w:rPr>
        <w:rFonts w:asciiTheme="minorHAnsi" w:hAnsiTheme="minorHAnsi"/>
        <w:sz w:val="18"/>
        <w:szCs w:val="18"/>
      </w:rPr>
      <w:fldChar w:fldCharType="separate"/>
    </w:r>
    <w:r w:rsidR="00050F99">
      <w:rPr>
        <w:rFonts w:asciiTheme="minorHAnsi" w:hAnsiTheme="minorHAnsi"/>
        <w:noProof/>
        <w:sz w:val="18"/>
        <w:szCs w:val="18"/>
      </w:rPr>
      <w:t>10</w:t>
    </w:r>
    <w:r w:rsidRPr="0021458F">
      <w:rPr>
        <w:rFonts w:asciiTheme="minorHAnsi" w:hAnsiTheme="minorHAnsi"/>
        <w:noProof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328FA" w14:textId="286F043C" w:rsidR="00BC1529" w:rsidRPr="00543CEB" w:rsidRDefault="00370971">
    <w:pPr>
      <w:pStyle w:val="Piedepgina1"/>
      <w:pBdr>
        <w:top w:val="single" w:sz="8" w:space="0" w:color="000000"/>
      </w:pBdr>
      <w:tabs>
        <w:tab w:val="clear" w:pos="4818"/>
        <w:tab w:val="clear" w:pos="9637"/>
      </w:tabs>
      <w:jc w:val="center"/>
      <w:rPr>
        <w:rFonts w:asciiTheme="minorHAnsi" w:hAnsiTheme="minorHAnsi"/>
        <w:sz w:val="18"/>
        <w:szCs w:val="18"/>
      </w:rPr>
    </w:pPr>
    <w:r w:rsidRPr="00543CEB">
      <w:rPr>
        <w:rFonts w:asciiTheme="minorHAnsi" w:hAnsiTheme="minorHAnsi"/>
        <w:sz w:val="18"/>
        <w:szCs w:val="18"/>
      </w:rPr>
      <w:fldChar w:fldCharType="begin"/>
    </w:r>
    <w:r w:rsidRPr="00543CEB">
      <w:rPr>
        <w:rFonts w:asciiTheme="minorHAnsi" w:hAnsiTheme="minorHAnsi"/>
        <w:sz w:val="18"/>
        <w:szCs w:val="18"/>
      </w:rPr>
      <w:instrText xml:space="preserve"> PAGE </w:instrText>
    </w:r>
    <w:r w:rsidRPr="00543CEB">
      <w:rPr>
        <w:rFonts w:asciiTheme="minorHAnsi" w:hAnsiTheme="minorHAnsi"/>
        <w:sz w:val="18"/>
        <w:szCs w:val="18"/>
      </w:rPr>
      <w:fldChar w:fldCharType="separate"/>
    </w:r>
    <w:r w:rsidR="00050F99">
      <w:rPr>
        <w:rFonts w:asciiTheme="minorHAnsi" w:hAnsiTheme="minorHAnsi"/>
        <w:noProof/>
        <w:sz w:val="18"/>
        <w:szCs w:val="18"/>
      </w:rPr>
      <w:t>1</w:t>
    </w:r>
    <w:r w:rsidRPr="00543CEB">
      <w:rPr>
        <w:rFonts w:asciiTheme="minorHAnsi" w:hAnsiTheme="minorHAnsi"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7A15D" w14:textId="77777777" w:rsidR="008E0BF7" w:rsidRDefault="008E0BF7" w:rsidP="00BC1529">
      <w:r w:rsidRPr="00BC1529">
        <w:rPr>
          <w:color w:val="000000"/>
        </w:rPr>
        <w:separator/>
      </w:r>
    </w:p>
  </w:footnote>
  <w:footnote w:type="continuationSeparator" w:id="0">
    <w:p w14:paraId="3263ED11" w14:textId="77777777" w:rsidR="008E0BF7" w:rsidRDefault="008E0BF7" w:rsidP="00BC15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E4741" w14:textId="58AF8888" w:rsidR="00BC1529" w:rsidRPr="00543CEB" w:rsidRDefault="00234454">
    <w:pPr>
      <w:pStyle w:val="Encabezado1"/>
      <w:pBdr>
        <w:bottom w:val="single" w:sz="8" w:space="0" w:color="000000"/>
      </w:pBdr>
      <w:tabs>
        <w:tab w:val="clear" w:pos="4818"/>
        <w:tab w:val="clear" w:pos="9637"/>
        <w:tab w:val="right" w:pos="11111"/>
      </w:tabs>
      <w:rPr>
        <w:sz w:val="16"/>
        <w:szCs w:val="16"/>
      </w:rPr>
    </w:pPr>
    <w:r>
      <w:rPr>
        <w:sz w:val="16"/>
        <w:szCs w:val="16"/>
      </w:rPr>
      <w:t>Práctica</w:t>
    </w:r>
    <w:r w:rsidR="007D4E07">
      <w:rPr>
        <w:sz w:val="16"/>
        <w:szCs w:val="16"/>
      </w:rPr>
      <w:t xml:space="preserve"> </w:t>
    </w:r>
    <w:r>
      <w:rPr>
        <w:sz w:val="16"/>
        <w:szCs w:val="16"/>
      </w:rPr>
      <w:t>2</w:t>
    </w:r>
    <w:r w:rsidR="00F06B2F">
      <w:rPr>
        <w:sz w:val="16"/>
        <w:szCs w:val="16"/>
      </w:rPr>
      <w:t>.</w:t>
    </w:r>
    <w:r w:rsidR="000A2C1A">
      <w:rPr>
        <w:sz w:val="16"/>
        <w:szCs w:val="16"/>
      </w:rPr>
      <w:t>4</w:t>
    </w:r>
    <w:r w:rsidR="00F06B2F">
      <w:rPr>
        <w:sz w:val="16"/>
        <w:szCs w:val="16"/>
      </w:rPr>
      <w:t>: Servicio WEB  - Seguridad Apache</w:t>
    </w:r>
    <w:r w:rsidR="00BC1529">
      <w:rPr>
        <w:sz w:val="16"/>
        <w:szCs w:val="16"/>
      </w:rPr>
      <w:tab/>
      <w:t>Práctica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9016"/>
    </w:tblGrid>
    <w:tr w:rsidR="00A70DDA" w14:paraId="1B5F13AC" w14:textId="77777777" w:rsidTr="005446D2">
      <w:tc>
        <w:tcPr>
          <w:tcW w:w="9016" w:type="dxa"/>
        </w:tcPr>
        <w:p w14:paraId="394EB413" w14:textId="77777777" w:rsidR="00A70DDA" w:rsidRDefault="00A70DDA" w:rsidP="00A70DDA">
          <w:pPr>
            <w:pStyle w:val="Encabezado"/>
            <w:tabs>
              <w:tab w:val="clear" w:pos="4252"/>
              <w:tab w:val="clear" w:pos="8504"/>
              <w:tab w:val="left" w:pos="3300"/>
            </w:tabs>
          </w:pPr>
          <w:r>
            <w:rPr>
              <w:b/>
              <w:noProof/>
              <w:sz w:val="32"/>
              <w:u w:val="single" w:color="000000"/>
            </w:rPr>
            <w:drawing>
              <wp:inline distT="0" distB="0" distL="0" distR="0" wp14:anchorId="482E44FF" wp14:editId="3219D3B0">
                <wp:extent cx="5400044" cy="576712"/>
                <wp:effectExtent l="0" t="0" r="0" b="0"/>
                <wp:docPr id="30" name="Imagen 3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4" cy="5767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70DDA" w14:paraId="0BC2B88A" w14:textId="77777777" w:rsidTr="005446D2">
      <w:tc>
        <w:tcPr>
          <w:tcW w:w="9016" w:type="dxa"/>
        </w:tcPr>
        <w:p w14:paraId="29826E00" w14:textId="77777777" w:rsidR="00A70DDA" w:rsidRPr="00A70DDA" w:rsidRDefault="00A70DDA" w:rsidP="00A70DDA">
          <w:pPr>
            <w:pStyle w:val="Encabezado"/>
            <w:tabs>
              <w:tab w:val="clear" w:pos="4252"/>
              <w:tab w:val="clear" w:pos="8504"/>
              <w:tab w:val="left" w:pos="3300"/>
            </w:tabs>
            <w:rPr>
              <w:rFonts w:asciiTheme="minorHAnsi" w:hAnsiTheme="minorHAnsi" w:cstheme="minorHAnsi"/>
              <w:b/>
              <w:bCs/>
            </w:rPr>
          </w:pPr>
          <w:r w:rsidRPr="00A70DDA">
            <w:rPr>
              <w:rFonts w:asciiTheme="minorHAnsi" w:hAnsiTheme="minorHAnsi" w:cstheme="minorHAnsi"/>
              <w:b/>
              <w:bCs/>
              <w:color w:val="4F81BD" w:themeColor="accent1"/>
              <w:sz w:val="22"/>
              <w:szCs w:val="22"/>
            </w:rPr>
            <w:t>Práctica 2.4: Servicio WEB  - Seguridad Apache</w:t>
          </w:r>
        </w:p>
      </w:tc>
    </w:tr>
  </w:tbl>
  <w:p w14:paraId="56866895" w14:textId="684BA6E6" w:rsidR="00A70DDA" w:rsidRPr="00A70DDA" w:rsidRDefault="00A70DDA" w:rsidP="00A70DD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9016"/>
    </w:tblGrid>
    <w:tr w:rsidR="00A70DDA" w14:paraId="249F076B" w14:textId="77777777" w:rsidTr="00A70DDA">
      <w:tc>
        <w:tcPr>
          <w:tcW w:w="9016" w:type="dxa"/>
        </w:tcPr>
        <w:p w14:paraId="31585419" w14:textId="5019894B" w:rsidR="00A70DDA" w:rsidRDefault="00A70DDA" w:rsidP="00A70DDA">
          <w:pPr>
            <w:pStyle w:val="Encabezado"/>
            <w:tabs>
              <w:tab w:val="clear" w:pos="4252"/>
              <w:tab w:val="clear" w:pos="8504"/>
              <w:tab w:val="left" w:pos="3300"/>
            </w:tabs>
          </w:pPr>
          <w:r>
            <w:rPr>
              <w:b/>
              <w:noProof/>
              <w:sz w:val="32"/>
              <w:u w:val="single" w:color="000000"/>
            </w:rPr>
            <w:drawing>
              <wp:inline distT="0" distB="0" distL="0" distR="0" wp14:anchorId="7EB4D7D0" wp14:editId="7AC83108">
                <wp:extent cx="5400044" cy="576712"/>
                <wp:effectExtent l="0" t="0" r="0" b="0"/>
                <wp:docPr id="29" name="Imagen 2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4" cy="5767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70DDA" w14:paraId="1E3FC78E" w14:textId="77777777" w:rsidTr="00A70DDA">
      <w:tc>
        <w:tcPr>
          <w:tcW w:w="9016" w:type="dxa"/>
        </w:tcPr>
        <w:p w14:paraId="03EC6087" w14:textId="4462592E" w:rsidR="00A70DDA" w:rsidRPr="00A70DDA" w:rsidRDefault="00A70DDA" w:rsidP="00A70DDA">
          <w:pPr>
            <w:pStyle w:val="Encabezado"/>
            <w:tabs>
              <w:tab w:val="clear" w:pos="4252"/>
              <w:tab w:val="clear" w:pos="8504"/>
              <w:tab w:val="left" w:pos="3300"/>
            </w:tabs>
            <w:rPr>
              <w:rFonts w:asciiTheme="minorHAnsi" w:hAnsiTheme="minorHAnsi" w:cstheme="minorHAnsi"/>
              <w:b/>
              <w:bCs/>
            </w:rPr>
          </w:pPr>
          <w:r w:rsidRPr="00A70DDA">
            <w:rPr>
              <w:rFonts w:asciiTheme="minorHAnsi" w:hAnsiTheme="minorHAnsi" w:cstheme="minorHAnsi"/>
              <w:b/>
              <w:bCs/>
              <w:color w:val="4F81BD" w:themeColor="accent1"/>
              <w:sz w:val="22"/>
              <w:szCs w:val="22"/>
            </w:rPr>
            <w:t>Práctica 2.4: Servicio WEB  - Seguridad Apache</w:t>
          </w:r>
        </w:p>
      </w:tc>
    </w:tr>
  </w:tbl>
  <w:p w14:paraId="3EAE04A1" w14:textId="1D4DFFD1" w:rsidR="00A70DDA" w:rsidRDefault="00A70DDA" w:rsidP="00A70DDA">
    <w:pPr>
      <w:pStyle w:val="Encabezado"/>
      <w:tabs>
        <w:tab w:val="clear" w:pos="4252"/>
        <w:tab w:val="clear" w:pos="8504"/>
        <w:tab w:val="left" w:pos="330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40D1E6"/>
    <w:lvl w:ilvl="0">
      <w:numFmt w:val="decimal"/>
      <w:lvlText w:val="*"/>
      <w:lvlJc w:val="left"/>
    </w:lvl>
  </w:abstractNum>
  <w:abstractNum w:abstractNumId="1" w15:restartNumberingAfterBreak="0">
    <w:nsid w:val="230230DA"/>
    <w:multiLevelType w:val="hybridMultilevel"/>
    <w:tmpl w:val="AF2232A6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E117A1"/>
    <w:multiLevelType w:val="hybridMultilevel"/>
    <w:tmpl w:val="D0BEB5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9B1A7D"/>
    <w:multiLevelType w:val="hybridMultilevel"/>
    <w:tmpl w:val="DED8BA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E21039"/>
    <w:multiLevelType w:val="hybridMultilevel"/>
    <w:tmpl w:val="AE465B94"/>
    <w:lvl w:ilvl="0" w:tplc="F6222C58">
      <w:start w:val="1"/>
      <w:numFmt w:val="bullet"/>
      <w:pStyle w:val="Bullet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4C49E02">
      <w:start w:val="1"/>
      <w:numFmt w:val="bullet"/>
      <w:pStyle w:val="Bullet2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047334"/>
    <w:multiLevelType w:val="multilevel"/>
    <w:tmpl w:val="B4A80BE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 w15:restartNumberingAfterBreak="0">
    <w:nsid w:val="3B55754A"/>
    <w:multiLevelType w:val="hybridMultilevel"/>
    <w:tmpl w:val="DF4058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5170E0"/>
    <w:multiLevelType w:val="multilevel"/>
    <w:tmpl w:val="FCCE0B14"/>
    <w:lvl w:ilvl="0">
      <w:start w:val="1"/>
      <w:numFmt w:val="lowerLetter"/>
      <w:pStyle w:val="Substepalpha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8" w15:restartNumberingAfterBreak="0">
    <w:nsid w:val="486A5204"/>
    <w:multiLevelType w:val="hybridMultilevel"/>
    <w:tmpl w:val="963AC9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5763B0"/>
    <w:multiLevelType w:val="hybridMultilevel"/>
    <w:tmpl w:val="D9F8B7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A6532D"/>
    <w:multiLevelType w:val="multilevel"/>
    <w:tmpl w:val="647C4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B23365"/>
    <w:multiLevelType w:val="hybridMultilevel"/>
    <w:tmpl w:val="AD4E22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AB71FC"/>
    <w:multiLevelType w:val="hybridMultilevel"/>
    <w:tmpl w:val="2CF055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9602E7"/>
    <w:multiLevelType w:val="hybridMultilevel"/>
    <w:tmpl w:val="F766945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D955C9"/>
    <w:multiLevelType w:val="hybridMultilevel"/>
    <w:tmpl w:val="1AC6A4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6699929">
    <w:abstractNumId w:val="5"/>
  </w:num>
  <w:num w:numId="2" w16cid:durableId="1438673711">
    <w:abstractNumId w:val="8"/>
  </w:num>
  <w:num w:numId="3" w16cid:durableId="372114696">
    <w:abstractNumId w:val="4"/>
  </w:num>
  <w:num w:numId="4" w16cid:durableId="1585341407">
    <w:abstractNumId w:val="7"/>
  </w:num>
  <w:num w:numId="5" w16cid:durableId="35573669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6708387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633071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9018890">
    <w:abstractNumId w:val="11"/>
  </w:num>
  <w:num w:numId="9" w16cid:durableId="1006638897">
    <w:abstractNumId w:val="3"/>
  </w:num>
  <w:num w:numId="10" w16cid:durableId="161023718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1" w16cid:durableId="213929750">
    <w:abstractNumId w:val="1"/>
  </w:num>
  <w:num w:numId="12" w16cid:durableId="1413820566">
    <w:abstractNumId w:val="6"/>
  </w:num>
  <w:num w:numId="13" w16cid:durableId="594560338">
    <w:abstractNumId w:val="2"/>
  </w:num>
  <w:num w:numId="14" w16cid:durableId="81342963">
    <w:abstractNumId w:val="14"/>
  </w:num>
  <w:num w:numId="15" w16cid:durableId="1102335866">
    <w:abstractNumId w:val="13"/>
  </w:num>
  <w:num w:numId="16" w16cid:durableId="274488114">
    <w:abstractNumId w:val="9"/>
  </w:num>
  <w:num w:numId="17" w16cid:durableId="640697828">
    <w:abstractNumId w:val="10"/>
  </w:num>
  <w:num w:numId="18" w16cid:durableId="426825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9"/>
  <w:autoHyphenation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551"/>
    <w:rsid w:val="00050F99"/>
    <w:rsid w:val="00091845"/>
    <w:rsid w:val="000A2C1A"/>
    <w:rsid w:val="000C49B6"/>
    <w:rsid w:val="000D7836"/>
    <w:rsid w:val="000E1551"/>
    <w:rsid w:val="000E32CA"/>
    <w:rsid w:val="00177764"/>
    <w:rsid w:val="0021458F"/>
    <w:rsid w:val="00234454"/>
    <w:rsid w:val="0028452E"/>
    <w:rsid w:val="002950FD"/>
    <w:rsid w:val="002B1ECC"/>
    <w:rsid w:val="002F333C"/>
    <w:rsid w:val="003602D7"/>
    <w:rsid w:val="00370971"/>
    <w:rsid w:val="003819CF"/>
    <w:rsid w:val="003E6F70"/>
    <w:rsid w:val="004152FA"/>
    <w:rsid w:val="004422F2"/>
    <w:rsid w:val="005231FA"/>
    <w:rsid w:val="005348E8"/>
    <w:rsid w:val="00543CEB"/>
    <w:rsid w:val="00553D72"/>
    <w:rsid w:val="005C4919"/>
    <w:rsid w:val="005D5FEF"/>
    <w:rsid w:val="005E531B"/>
    <w:rsid w:val="007C0FC4"/>
    <w:rsid w:val="007D4E07"/>
    <w:rsid w:val="007F6B29"/>
    <w:rsid w:val="00801871"/>
    <w:rsid w:val="00823DB7"/>
    <w:rsid w:val="008E0BF7"/>
    <w:rsid w:val="008E2367"/>
    <w:rsid w:val="008F0A25"/>
    <w:rsid w:val="009460B1"/>
    <w:rsid w:val="009958C3"/>
    <w:rsid w:val="00A159CC"/>
    <w:rsid w:val="00A57502"/>
    <w:rsid w:val="00A70DDA"/>
    <w:rsid w:val="00A7523A"/>
    <w:rsid w:val="00A84AA1"/>
    <w:rsid w:val="00AC6955"/>
    <w:rsid w:val="00AE7CAA"/>
    <w:rsid w:val="00B141FB"/>
    <w:rsid w:val="00B677D9"/>
    <w:rsid w:val="00BC1529"/>
    <w:rsid w:val="00BE159F"/>
    <w:rsid w:val="00C3284C"/>
    <w:rsid w:val="00C35606"/>
    <w:rsid w:val="00C509C4"/>
    <w:rsid w:val="00C535F7"/>
    <w:rsid w:val="00C62A50"/>
    <w:rsid w:val="00D10DA6"/>
    <w:rsid w:val="00D75381"/>
    <w:rsid w:val="00DB164C"/>
    <w:rsid w:val="00DC1A7A"/>
    <w:rsid w:val="00E20C13"/>
    <w:rsid w:val="00E46DAA"/>
    <w:rsid w:val="00E7621E"/>
    <w:rsid w:val="00ED396C"/>
    <w:rsid w:val="00EF0D6B"/>
    <w:rsid w:val="00F06B2F"/>
    <w:rsid w:val="00F8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C98FF"/>
  <w15:docId w15:val="{C9014301-D626-44AD-9466-C9EB1C438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Lucida Sans Unicode" w:hAnsi="Times New Roman" w:cs="Tahoma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C1529"/>
    <w:pPr>
      <w:widowControl w:val="0"/>
      <w:suppressAutoHyphens/>
      <w:autoSpaceDN w:val="0"/>
      <w:textAlignment w:val="baseline"/>
    </w:pPr>
    <w:rPr>
      <w:kern w:val="3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509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75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BC1529"/>
    <w:pPr>
      <w:widowControl w:val="0"/>
      <w:suppressAutoHyphens/>
      <w:autoSpaceDN w:val="0"/>
      <w:textAlignment w:val="baseline"/>
    </w:pPr>
    <w:rPr>
      <w:rFonts w:ascii="Tahoma" w:hAnsi="Tahoma"/>
      <w:kern w:val="3"/>
      <w:szCs w:val="24"/>
    </w:rPr>
  </w:style>
  <w:style w:type="paragraph" w:customStyle="1" w:styleId="Textbody">
    <w:name w:val="Text body"/>
    <w:basedOn w:val="Standard"/>
    <w:rsid w:val="00BC1529"/>
    <w:pPr>
      <w:spacing w:after="120"/>
    </w:pPr>
  </w:style>
  <w:style w:type="paragraph" w:styleId="Lista">
    <w:name w:val="List"/>
    <w:basedOn w:val="Textbody"/>
    <w:rsid w:val="00BC1529"/>
  </w:style>
  <w:style w:type="paragraph" w:customStyle="1" w:styleId="Encabezado1">
    <w:name w:val="Encabezado1"/>
    <w:basedOn w:val="Standard"/>
    <w:rsid w:val="00BC1529"/>
    <w:pPr>
      <w:suppressLineNumbers/>
      <w:tabs>
        <w:tab w:val="center" w:pos="4818"/>
        <w:tab w:val="right" w:pos="9637"/>
      </w:tabs>
    </w:pPr>
  </w:style>
  <w:style w:type="paragraph" w:customStyle="1" w:styleId="Piedepgina1">
    <w:name w:val="Pie de página1"/>
    <w:basedOn w:val="Standard"/>
    <w:rsid w:val="00BC1529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Standard"/>
    <w:rsid w:val="00BC1529"/>
    <w:pPr>
      <w:suppressLineNumbers/>
    </w:pPr>
  </w:style>
  <w:style w:type="paragraph" w:customStyle="1" w:styleId="TableHeading">
    <w:name w:val="Table Heading"/>
    <w:basedOn w:val="TableContents"/>
    <w:rsid w:val="00BC1529"/>
    <w:pPr>
      <w:jc w:val="center"/>
    </w:pPr>
    <w:rPr>
      <w:b/>
      <w:bCs/>
    </w:rPr>
  </w:style>
  <w:style w:type="paragraph" w:customStyle="1" w:styleId="Epgrafe1">
    <w:name w:val="Epígrafe1"/>
    <w:basedOn w:val="Standard"/>
    <w:rsid w:val="00BC1529"/>
    <w:pPr>
      <w:suppressLineNumbers/>
      <w:spacing w:before="120" w:after="120"/>
    </w:pPr>
    <w:rPr>
      <w:i/>
      <w:iCs/>
      <w:szCs w:val="20"/>
    </w:rPr>
  </w:style>
  <w:style w:type="paragraph" w:customStyle="1" w:styleId="Framecontents">
    <w:name w:val="Frame contents"/>
    <w:basedOn w:val="Textbody"/>
    <w:rsid w:val="00BC1529"/>
  </w:style>
  <w:style w:type="paragraph" w:customStyle="1" w:styleId="Index">
    <w:name w:val="Index"/>
    <w:basedOn w:val="Standard"/>
    <w:rsid w:val="00BC1529"/>
    <w:pPr>
      <w:suppressLineNumbers/>
    </w:pPr>
  </w:style>
  <w:style w:type="character" w:customStyle="1" w:styleId="NumberingSymbols">
    <w:name w:val="Numbering Symbols"/>
    <w:rsid w:val="00BC1529"/>
  </w:style>
  <w:style w:type="character" w:customStyle="1" w:styleId="StrongEmphasis">
    <w:name w:val="Strong Emphasis"/>
    <w:rsid w:val="00BC1529"/>
    <w:rPr>
      <w:b/>
      <w:bCs/>
    </w:rPr>
  </w:style>
  <w:style w:type="paragraph" w:styleId="Encabezado">
    <w:name w:val="header"/>
    <w:basedOn w:val="Normal"/>
    <w:rsid w:val="00BC152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rsid w:val="00BC1529"/>
  </w:style>
  <w:style w:type="paragraph" w:styleId="Piedepgina">
    <w:name w:val="footer"/>
    <w:basedOn w:val="Normal"/>
    <w:rsid w:val="00BC152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rsid w:val="00BC1529"/>
  </w:style>
  <w:style w:type="paragraph" w:styleId="Prrafodelista">
    <w:name w:val="List Paragraph"/>
    <w:basedOn w:val="Normal"/>
    <w:uiPriority w:val="34"/>
    <w:qFormat/>
    <w:rsid w:val="005E531B"/>
    <w:pPr>
      <w:widowControl/>
      <w:suppressAutoHyphens w:val="0"/>
      <w:autoSpaceDN/>
      <w:spacing w:after="200" w:line="276" w:lineRule="auto"/>
      <w:ind w:left="720"/>
      <w:contextualSpacing/>
      <w:textAlignment w:val="auto"/>
    </w:pPr>
    <w:rPr>
      <w:rFonts w:ascii="Calibri" w:eastAsia="Times New Roman" w:hAnsi="Calibri" w:cs="Times New Roman"/>
      <w:kern w:val="0"/>
      <w:sz w:val="22"/>
      <w:szCs w:val="22"/>
    </w:rPr>
  </w:style>
  <w:style w:type="paragraph" w:customStyle="1" w:styleId="Body">
    <w:name w:val="Body"/>
    <w:basedOn w:val="Normal"/>
    <w:rsid w:val="007D4E07"/>
    <w:pPr>
      <w:widowControl/>
      <w:suppressAutoHyphens w:val="0"/>
      <w:autoSpaceDN/>
      <w:spacing w:before="120" w:after="120"/>
      <w:ind w:left="360"/>
      <w:textAlignment w:val="auto"/>
    </w:pPr>
    <w:rPr>
      <w:rFonts w:ascii="Arial" w:eastAsia="Times New Roman" w:hAnsi="Arial" w:cs="Times New Roman"/>
      <w:kern w:val="0"/>
      <w:sz w:val="20"/>
      <w:lang w:val="en-US" w:eastAsia="en-US"/>
    </w:rPr>
  </w:style>
  <w:style w:type="paragraph" w:customStyle="1" w:styleId="SectionHeading">
    <w:name w:val="Section Heading"/>
    <w:next w:val="Body"/>
    <w:rsid w:val="007D4E07"/>
    <w:pPr>
      <w:keepNext/>
      <w:spacing w:before="240" w:after="120"/>
    </w:pPr>
    <w:rPr>
      <w:rFonts w:ascii="Arial" w:eastAsia="Times New Roman" w:hAnsi="Arial" w:cs="Times New Roman"/>
      <w:b/>
      <w:sz w:val="24"/>
      <w:szCs w:val="24"/>
      <w:lang w:val="en-US" w:eastAsia="en-US"/>
    </w:rPr>
  </w:style>
  <w:style w:type="paragraph" w:customStyle="1" w:styleId="Steps">
    <w:name w:val="Steps"/>
    <w:basedOn w:val="Normal"/>
    <w:next w:val="Normal"/>
    <w:rsid w:val="007D4E07"/>
    <w:pPr>
      <w:keepNext/>
      <w:widowControl/>
      <w:suppressAutoHyphens w:val="0"/>
      <w:autoSpaceDN/>
      <w:spacing w:before="240" w:after="120"/>
      <w:textAlignment w:val="auto"/>
      <w:outlineLvl w:val="0"/>
    </w:pPr>
    <w:rPr>
      <w:rFonts w:ascii="Arial" w:eastAsia="Arial" w:hAnsi="Arial" w:cs="Times New Roman"/>
      <w:b/>
      <w:kern w:val="0"/>
      <w:sz w:val="22"/>
      <w:szCs w:val="22"/>
      <w:lang w:val="en-US" w:eastAsia="en-US"/>
    </w:rPr>
  </w:style>
  <w:style w:type="paragraph" w:customStyle="1" w:styleId="Bullet1">
    <w:name w:val="Bullet 1"/>
    <w:basedOn w:val="Body"/>
    <w:rsid w:val="007D4E07"/>
    <w:pPr>
      <w:numPr>
        <w:numId w:val="3"/>
      </w:numPr>
      <w:spacing w:before="60" w:after="60"/>
    </w:pPr>
  </w:style>
  <w:style w:type="character" w:customStyle="1" w:styleId="resourcered">
    <w:name w:val="resourcered"/>
    <w:basedOn w:val="Fuentedeprrafopredeter"/>
    <w:rsid w:val="007D4E07"/>
  </w:style>
  <w:style w:type="paragraph" w:customStyle="1" w:styleId="Body2">
    <w:name w:val="Body 2"/>
    <w:basedOn w:val="Body"/>
    <w:rsid w:val="007D4E07"/>
    <w:pPr>
      <w:ind w:left="1080"/>
    </w:pPr>
  </w:style>
  <w:style w:type="paragraph" w:customStyle="1" w:styleId="Bullet2">
    <w:name w:val="Bullet 2"/>
    <w:basedOn w:val="Normal"/>
    <w:rsid w:val="007D4E07"/>
    <w:pPr>
      <w:widowControl/>
      <w:numPr>
        <w:ilvl w:val="3"/>
        <w:numId w:val="3"/>
      </w:numPr>
      <w:suppressAutoHyphens w:val="0"/>
      <w:autoSpaceDN/>
      <w:spacing w:before="60" w:after="60"/>
      <w:textAlignment w:val="auto"/>
    </w:pPr>
    <w:rPr>
      <w:rFonts w:ascii="Arial" w:eastAsia="Arial" w:hAnsi="Arial" w:cs="Times New Roman"/>
      <w:kern w:val="0"/>
      <w:sz w:val="20"/>
      <w:lang w:val="en-US" w:eastAsia="en-US"/>
    </w:rPr>
  </w:style>
  <w:style w:type="paragraph" w:customStyle="1" w:styleId="Figure">
    <w:name w:val="Figure"/>
    <w:basedOn w:val="Normal"/>
    <w:next w:val="Normal"/>
    <w:rsid w:val="007D4E07"/>
    <w:pPr>
      <w:widowControl/>
      <w:suppressAutoHyphens w:val="0"/>
      <w:autoSpaceDN/>
      <w:spacing w:before="240" w:after="240"/>
      <w:jc w:val="center"/>
      <w:textAlignment w:val="auto"/>
    </w:pPr>
    <w:rPr>
      <w:rFonts w:ascii="Arial" w:eastAsia="SimSun" w:hAnsi="Arial" w:cs="Arial"/>
      <w:kern w:val="0"/>
      <w:sz w:val="20"/>
      <w:szCs w:val="20"/>
      <w:lang w:val="en-US" w:eastAsia="zh-CN"/>
    </w:rPr>
  </w:style>
  <w:style w:type="paragraph" w:customStyle="1" w:styleId="Substepalpha">
    <w:name w:val="Substep alpha"/>
    <w:basedOn w:val="Body"/>
    <w:rsid w:val="007D4E07"/>
    <w:pPr>
      <w:numPr>
        <w:numId w:val="4"/>
      </w:numPr>
    </w:pPr>
  </w:style>
  <w:style w:type="character" w:customStyle="1" w:styleId="Body2Char">
    <w:name w:val="Body 2 Char"/>
    <w:basedOn w:val="Fuentedeprrafopredeter"/>
    <w:rsid w:val="007D4E07"/>
    <w:rPr>
      <w:rFonts w:ascii="Arial" w:hAnsi="Arial"/>
      <w:szCs w:val="24"/>
      <w:lang w:val="en-US" w:eastAsia="en-U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4E07"/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4E07"/>
    <w:rPr>
      <w:rFonts w:ascii="Tahoma" w:hAnsi="Tahoma"/>
      <w:kern w:val="3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C509C4"/>
    <w:rPr>
      <w:rFonts w:asciiTheme="majorHAnsi" w:eastAsiaTheme="majorEastAsia" w:hAnsiTheme="majorHAnsi" w:cstheme="majorBidi"/>
      <w:b/>
      <w:bCs/>
      <w:color w:val="365F91" w:themeColor="accent1" w:themeShade="BF"/>
      <w:kern w:val="3"/>
      <w:sz w:val="24"/>
      <w:szCs w:val="28"/>
    </w:rPr>
  </w:style>
  <w:style w:type="paragraph" w:styleId="Sinespaciado">
    <w:name w:val="No Spacing"/>
    <w:uiPriority w:val="1"/>
    <w:qFormat/>
    <w:rsid w:val="004152FA"/>
    <w:pPr>
      <w:widowControl w:val="0"/>
      <w:suppressAutoHyphens/>
      <w:autoSpaceDN w:val="0"/>
      <w:spacing w:before="120"/>
      <w:jc w:val="both"/>
      <w:textAlignment w:val="baseline"/>
    </w:pPr>
    <w:rPr>
      <w:rFonts w:asciiTheme="minorHAnsi" w:hAnsiTheme="minorHAnsi"/>
      <w:kern w:val="3"/>
      <w:sz w:val="22"/>
      <w:szCs w:val="24"/>
    </w:rPr>
  </w:style>
  <w:style w:type="character" w:styleId="Hipervnculo">
    <w:name w:val="Hyperlink"/>
    <w:basedOn w:val="Fuentedeprrafopredeter"/>
    <w:uiPriority w:val="99"/>
    <w:unhideWhenUsed/>
    <w:rsid w:val="008E2367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234454"/>
    <w:pPr>
      <w:widowControl/>
      <w:suppressAutoHyphens w:val="0"/>
      <w:autoSpaceDN/>
      <w:spacing w:before="240" w:line="259" w:lineRule="auto"/>
      <w:textAlignment w:val="auto"/>
      <w:outlineLvl w:val="9"/>
    </w:pPr>
    <w:rPr>
      <w:b w:val="0"/>
      <w:bCs w:val="0"/>
      <w:kern w:val="0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234454"/>
    <w:pPr>
      <w:spacing w:after="100"/>
    </w:pPr>
  </w:style>
  <w:style w:type="paragraph" w:styleId="NormalWeb">
    <w:name w:val="Normal (Web)"/>
    <w:basedOn w:val="Normal"/>
    <w:uiPriority w:val="99"/>
    <w:semiHidden/>
    <w:unhideWhenUsed/>
    <w:rsid w:val="00DB164C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</w:rPr>
  </w:style>
  <w:style w:type="table" w:customStyle="1" w:styleId="TableGrid">
    <w:name w:val="TableGrid"/>
    <w:rsid w:val="000E32CA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A57502"/>
    <w:rPr>
      <w:rFonts w:asciiTheme="majorHAnsi" w:eastAsiaTheme="majorEastAsia" w:hAnsiTheme="majorHAnsi" w:cstheme="majorBidi"/>
      <w:color w:val="365F91" w:themeColor="accent1" w:themeShade="BF"/>
      <w:kern w:val="3"/>
      <w:sz w:val="26"/>
      <w:szCs w:val="26"/>
    </w:rPr>
  </w:style>
  <w:style w:type="character" w:styleId="Textoennegrita">
    <w:name w:val="Strong"/>
    <w:basedOn w:val="Fuentedeprrafopredeter"/>
    <w:uiPriority w:val="22"/>
    <w:qFormat/>
    <w:rsid w:val="00050F99"/>
    <w:rPr>
      <w:b/>
      <w:bCs/>
    </w:rPr>
  </w:style>
  <w:style w:type="table" w:styleId="Tablaconcuadrcula">
    <w:name w:val="Table Grid"/>
    <w:basedOn w:val="Tablanormal"/>
    <w:uiPriority w:val="59"/>
    <w:rsid w:val="00A70D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unhideWhenUsed/>
    <w:rsid w:val="00A70DDA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7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123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0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275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SERVICIOS%20EN%20RED\Examenes\Examen%20DHCP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84E0B7-333C-4B85-A00D-D47F05284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Examen DHCP</Template>
  <TotalTime>2</TotalTime>
  <Pages>14</Pages>
  <Words>1002</Words>
  <Characters>5512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Manuela</cp:lastModifiedBy>
  <cp:revision>4</cp:revision>
  <cp:lastPrinted>2011-11-24T12:52:00Z</cp:lastPrinted>
  <dcterms:created xsi:type="dcterms:W3CDTF">2023-11-07T10:12:00Z</dcterms:created>
  <dcterms:modified xsi:type="dcterms:W3CDTF">2023-11-07T10:14:00Z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